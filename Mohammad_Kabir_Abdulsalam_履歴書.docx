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6E" w:rsidRPr="00B04E6A" w:rsidRDefault="00DD12DC">
      <w:pPr>
        <w:rPr>
          <w:rFonts w:asciiTheme="majorEastAsia" w:eastAsiaTheme="majorEastAsia" w:hAnsiTheme="majorEastAsia"/>
          <w:sz w:val="32"/>
        </w:rPr>
      </w:pPr>
      <w:r w:rsidRPr="00B04E6A">
        <w:rPr>
          <w:rFonts w:asciiTheme="majorEastAsia" w:eastAsiaTheme="majorEastAsia" w:hAnsiTheme="majorEastAsia"/>
          <w:b/>
          <w:sz w:val="32"/>
        </w:rPr>
        <w:t>履　歴　書</w:t>
      </w:r>
    </w:p>
    <w:p w:rsidR="00E3006E" w:rsidRPr="00B04E6A" w:rsidRDefault="00DD12DC">
      <w:pPr>
        <w:ind w:right="1791"/>
        <w:rPr>
          <w:rFonts w:asciiTheme="majorEastAsia" w:eastAsiaTheme="majorEastAsia" w:hAnsiTheme="majorEastAsia"/>
          <w:b/>
        </w:rPr>
      </w:pPr>
      <w:r w:rsidRPr="00B04E6A">
        <w:rPr>
          <w:rFonts w:asciiTheme="majorEastAsia" w:eastAsiaTheme="majorEastAsia" w:hAnsiTheme="majorEastAsia"/>
          <w:noProof/>
          <w:sz w:val="16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B52C88C" wp14:editId="71E481B7">
                <wp:simplePos x="0" y="0"/>
                <wp:positionH relativeFrom="column">
                  <wp:posOffset>4328160</wp:posOffset>
                </wp:positionH>
                <wp:positionV relativeFrom="paragraph">
                  <wp:posOffset>0</wp:posOffset>
                </wp:positionV>
                <wp:extent cx="975360" cy="1296035"/>
                <wp:effectExtent l="0" t="0" r="15240" b="1841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1296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006E" w:rsidRDefault="001F3CFA">
                            <w:pPr>
                              <w:spacing w:line="360" w:lineRule="auto"/>
                              <w:jc w:val="center"/>
                              <w:rPr>
                                <w:snapToGrid w:val="0"/>
                                <w:spacing w:val="-16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  <w:spacing w:val="-14"/>
                              </w:rPr>
                              <w:drawing>
                                <wp:inline distT="0" distB="0" distL="0" distR="0" wp14:anchorId="3169E549" wp14:editId="468DF849">
                                  <wp:extent cx="929640" cy="1242060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9640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D12DC">
                              <w:rPr>
                                <w:rFonts w:hint="eastAsia"/>
                                <w:snapToGrid w:val="0"/>
                                <w:spacing w:val="-16"/>
                                <w:sz w:val="16"/>
                              </w:rPr>
                              <w:t>写真を貼る位置</w:t>
                            </w:r>
                          </w:p>
                          <w:p w:rsidR="00E3006E" w:rsidRDefault="00DD12DC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写真を貼る必要が</w:t>
                            </w:r>
                          </w:p>
                          <w:p w:rsidR="00E3006E" w:rsidRDefault="00DD12DC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ある場合</w:t>
                            </w:r>
                          </w:p>
                          <w:p w:rsidR="00E3006E" w:rsidRDefault="00E3006E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  <w:p w:rsidR="00E3006E" w:rsidRDefault="00DD12DC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 xml:space="preserve">1. </w:t>
                            </w:r>
                            <w:proofErr w:type="gramStart"/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縦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 xml:space="preserve">  36</w:t>
                            </w:r>
                            <w:proofErr w:type="gramEnd"/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40 mm</w:t>
                            </w:r>
                          </w:p>
                          <w:p w:rsidR="00E3006E" w:rsidRDefault="00DD12DC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 xml:space="preserve">　横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 xml:space="preserve">  24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30 mm</w:t>
                            </w:r>
                          </w:p>
                          <w:p w:rsidR="00E3006E" w:rsidRDefault="00DD12DC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本人単身胸から上</w:t>
                            </w:r>
                          </w:p>
                          <w:p w:rsidR="00E3006E" w:rsidRDefault="00DD12DC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  <w:snapToGrid w:val="0"/>
                                <w:spacing w:val="-14"/>
                              </w:rPr>
                              <w:t>裏面にのりづけ</w:t>
                            </w:r>
                          </w:p>
                          <w:p w:rsidR="00E3006E" w:rsidRDefault="00E3006E">
                            <w:pPr>
                              <w:pStyle w:val="BodyText"/>
                              <w:jc w:val="both"/>
                              <w:rPr>
                                <w:snapToGrid w:val="0"/>
                                <w:spacing w:val="-14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0.8pt;margin-top:0;width:76.8pt;height:102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" o:allowincell="f">
                <v:stroke dashstyle="1 1" endcap="round"/>
                <v:textbox inset=".5mm,.3mm,.5mm,.3mm">
                  <w:txbxContent>
                    <w:p w:rsidR="00E3006E" w:rsidRDefault="001F3CFA">
                      <w:pPr>
                        <w:spacing w:line="360" w:lineRule="auto"/>
                        <w:jc w:val="center"/>
                        <w:rPr>
                          <w:snapToGrid w:val="0"/>
                          <w:spacing w:val="-16"/>
                          <w:sz w:val="16"/>
                        </w:rPr>
                      </w:pPr>
                      <w:r>
                        <w:rPr>
                          <w:rFonts w:hint="eastAsia"/>
                          <w:noProof/>
                          <w:spacing w:val="-14"/>
                        </w:rPr>
                        <w:drawing>
                          <wp:inline distT="0" distB="0" distL="0" distR="0" wp14:anchorId="3169E549" wp14:editId="468DF849">
                            <wp:extent cx="929640" cy="1242060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9640" cy="124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D12DC">
                        <w:rPr>
                          <w:rFonts w:hint="eastAsia"/>
                          <w:snapToGrid w:val="0"/>
                          <w:spacing w:val="-16"/>
                          <w:sz w:val="16"/>
                        </w:rPr>
                        <w:t>写真を貼る位置</w:t>
                      </w:r>
                    </w:p>
                    <w:p w:rsidR="00E3006E" w:rsidRDefault="00DD12DC">
                      <w:pPr>
                        <w:pStyle w:val="BodyText"/>
                        <w:jc w:val="both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写真を貼る必要が</w:t>
                      </w:r>
                    </w:p>
                    <w:p w:rsidR="00E3006E" w:rsidRDefault="00DD12DC">
                      <w:pPr>
                        <w:pStyle w:val="BodyText"/>
                        <w:jc w:val="both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ある場合</w:t>
                      </w:r>
                    </w:p>
                    <w:p w:rsidR="00E3006E" w:rsidRDefault="00E3006E">
                      <w:pPr>
                        <w:pStyle w:val="BodyText"/>
                        <w:jc w:val="both"/>
                        <w:rPr>
                          <w:snapToGrid w:val="0"/>
                          <w:spacing w:val="-14"/>
                        </w:rPr>
                      </w:pPr>
                    </w:p>
                    <w:p w:rsidR="00E3006E" w:rsidRDefault="00DD12DC">
                      <w:pPr>
                        <w:pStyle w:val="BodyText"/>
                        <w:jc w:val="both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 xml:space="preserve">1. </w:t>
                      </w:r>
                      <w:proofErr w:type="gramStart"/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縦</w:t>
                      </w: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 xml:space="preserve">  36</w:t>
                      </w:r>
                      <w:proofErr w:type="gramEnd"/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～</w:t>
                      </w: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40 mm</w:t>
                      </w:r>
                    </w:p>
                    <w:p w:rsidR="00E3006E" w:rsidRDefault="00DD12DC">
                      <w:pPr>
                        <w:pStyle w:val="BodyText"/>
                        <w:jc w:val="both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 xml:space="preserve">　横</w:t>
                      </w: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 xml:space="preserve">  24</w:t>
                      </w: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～</w:t>
                      </w: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30 mm</w:t>
                      </w:r>
                    </w:p>
                    <w:p w:rsidR="00E3006E" w:rsidRDefault="00DD12DC">
                      <w:pPr>
                        <w:pStyle w:val="BodyText"/>
                        <w:jc w:val="both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 xml:space="preserve">2. </w:t>
                      </w: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本人単身胸から上</w:t>
                      </w:r>
                    </w:p>
                    <w:p w:rsidR="00E3006E" w:rsidRDefault="00DD12DC">
                      <w:pPr>
                        <w:pStyle w:val="BodyText"/>
                        <w:jc w:val="both"/>
                        <w:rPr>
                          <w:snapToGrid w:val="0"/>
                          <w:spacing w:val="-14"/>
                        </w:rPr>
                      </w:pP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 xml:space="preserve">3. </w:t>
                      </w:r>
                      <w:r>
                        <w:rPr>
                          <w:rFonts w:hint="eastAsia"/>
                          <w:snapToGrid w:val="0"/>
                          <w:spacing w:val="-14"/>
                        </w:rPr>
                        <w:t>裏面にのりづけ</w:t>
                      </w:r>
                    </w:p>
                    <w:p w:rsidR="00E3006E" w:rsidRDefault="00E3006E">
                      <w:pPr>
                        <w:pStyle w:val="BodyText"/>
                        <w:jc w:val="both"/>
                        <w:rPr>
                          <w:snapToGrid w:val="0"/>
                          <w:spacing w:val="-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04E6A">
        <w:rPr>
          <w:rFonts w:asciiTheme="majorEastAsia" w:eastAsiaTheme="majorEastAsia" w:hAnsiTheme="majorEastAsia"/>
          <w:sz w:val="16"/>
        </w:rPr>
        <w:t xml:space="preserve">　　</w:t>
      </w:r>
      <w:r w:rsidR="00434649" w:rsidRPr="00B04E6A">
        <w:rPr>
          <w:rFonts w:asciiTheme="majorEastAsia" w:eastAsiaTheme="majorEastAsia" w:hAnsiTheme="majorEastAsia"/>
          <w:sz w:val="16"/>
        </w:rPr>
        <w:t xml:space="preserve">　　　　　　　　　　　　　　　　　　　　　　　　　　平成</w:t>
      </w:r>
      <w:r w:rsidR="00CA5E8B" w:rsidRPr="00B04E6A">
        <w:rPr>
          <w:rFonts w:asciiTheme="majorEastAsia" w:eastAsiaTheme="majorEastAsia" w:hAnsiTheme="majorEastAsia"/>
          <w:sz w:val="16"/>
        </w:rPr>
        <w:t>2</w:t>
      </w:r>
      <w:r w:rsidR="00146A32" w:rsidRPr="00B04E6A">
        <w:rPr>
          <w:rFonts w:asciiTheme="majorEastAsia" w:eastAsiaTheme="majorEastAsia" w:hAnsiTheme="majorEastAsia"/>
          <w:sz w:val="16"/>
        </w:rPr>
        <w:t>8</w:t>
      </w:r>
      <w:r w:rsidRPr="00B04E6A">
        <w:rPr>
          <w:rFonts w:asciiTheme="majorEastAsia" w:eastAsiaTheme="majorEastAsia" w:hAnsiTheme="majorEastAsia"/>
          <w:sz w:val="16"/>
        </w:rPr>
        <w:t xml:space="preserve">年　　　</w:t>
      </w:r>
      <w:r w:rsidR="00146A32" w:rsidRPr="00B04E6A">
        <w:rPr>
          <w:rFonts w:asciiTheme="majorEastAsia" w:eastAsiaTheme="majorEastAsia" w:hAnsiTheme="majorEastAsia"/>
          <w:sz w:val="16"/>
        </w:rPr>
        <w:t>8</w:t>
      </w:r>
      <w:r w:rsidRPr="00B04E6A">
        <w:rPr>
          <w:rFonts w:asciiTheme="majorEastAsia" w:eastAsiaTheme="majorEastAsia" w:hAnsiTheme="majorEastAsia"/>
          <w:sz w:val="16"/>
        </w:rPr>
        <w:t xml:space="preserve">月　　　</w:t>
      </w:r>
      <w:r w:rsidR="00146A32" w:rsidRPr="00B04E6A">
        <w:rPr>
          <w:rFonts w:asciiTheme="majorEastAsia" w:eastAsiaTheme="majorEastAsia" w:hAnsiTheme="majorEastAsia"/>
          <w:sz w:val="16"/>
        </w:rPr>
        <w:t>5</w:t>
      </w:r>
      <w:r w:rsidRPr="00B04E6A">
        <w:rPr>
          <w:rFonts w:asciiTheme="majorEastAsia" w:eastAsiaTheme="majorEastAsia" w:hAnsiTheme="majorEastAsia"/>
          <w:sz w:val="16"/>
        </w:rPr>
        <w:t>日現在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83"/>
        <w:gridCol w:w="795"/>
        <w:gridCol w:w="2041"/>
      </w:tblGrid>
      <w:tr w:rsidR="00E3006E" w:rsidRPr="00B04E6A">
        <w:trPr>
          <w:gridAfter w:val="1"/>
          <w:wAfter w:w="2041" w:type="dxa"/>
          <w:cantSplit/>
          <w:trHeight w:val="227"/>
        </w:trPr>
        <w:tc>
          <w:tcPr>
            <w:tcW w:w="5783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4" w:space="0" w:color="auto"/>
            </w:tcBorders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ふりがな</w:t>
            </w:r>
            <w:r w:rsidR="005F3EEA" w:rsidRPr="00B04E6A">
              <w:rPr>
                <w:rFonts w:asciiTheme="majorEastAsia" w:eastAsiaTheme="majorEastAsia" w:hAnsiTheme="majorEastAsia"/>
                <w:sz w:val="16"/>
              </w:rPr>
              <w:t xml:space="preserve">       </w:t>
            </w:r>
            <w:r w:rsidR="001B6FB2" w:rsidRPr="00B04E6A">
              <w:rPr>
                <w:rFonts w:asciiTheme="majorEastAsia" w:eastAsiaTheme="majorEastAsia" w:hAnsiTheme="majorEastAsia" w:hint="eastAsia"/>
                <w:sz w:val="16"/>
              </w:rPr>
              <w:t>モハマッドカビール・アブドゥルサラム</w:t>
            </w:r>
          </w:p>
        </w:tc>
        <w:tc>
          <w:tcPr>
            <w:tcW w:w="794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</w:tcPr>
          <w:p w:rsidR="00E3006E" w:rsidRPr="00B04E6A" w:rsidRDefault="00DD12DC">
            <w:pPr>
              <w:jc w:val="center"/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印</w:t>
            </w:r>
          </w:p>
        </w:tc>
      </w:tr>
      <w:tr w:rsidR="00E3006E" w:rsidRPr="00B04E6A">
        <w:trPr>
          <w:gridAfter w:val="1"/>
          <w:wAfter w:w="2041" w:type="dxa"/>
          <w:cantSplit/>
          <w:trHeight w:val="851"/>
        </w:trPr>
        <w:tc>
          <w:tcPr>
            <w:tcW w:w="5783" w:type="dxa"/>
            <w:tcBorders>
              <w:top w:val="dotted" w:sz="4" w:space="0" w:color="auto"/>
              <w:left w:val="single" w:sz="12" w:space="0" w:color="auto"/>
            </w:tcBorders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b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b/>
                <w:sz w:val="16"/>
              </w:rPr>
              <w:t>氏　　名</w:t>
            </w:r>
          </w:p>
          <w:p w:rsidR="00E3006E" w:rsidRPr="00B04E6A" w:rsidRDefault="005F3EEA" w:rsidP="005F3EEA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04E6A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Mohammad Kabir </w:t>
            </w:r>
            <w:proofErr w:type="spellStart"/>
            <w:r w:rsidRPr="00B04E6A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Abdulsalam</w:t>
            </w:r>
            <w:proofErr w:type="spellEnd"/>
          </w:p>
        </w:tc>
        <w:tc>
          <w:tcPr>
            <w:tcW w:w="794" w:type="dxa"/>
            <w:tcBorders>
              <w:top w:val="dotted" w:sz="4" w:space="0" w:color="auto"/>
              <w:right w:val="single" w:sz="12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  <w:tr w:rsidR="00E3006E" w:rsidRPr="00B04E6A">
        <w:trPr>
          <w:gridAfter w:val="1"/>
          <w:wAfter w:w="2040" w:type="dxa"/>
          <w:cantSplit/>
          <w:trHeight w:val="680"/>
        </w:trPr>
        <w:tc>
          <w:tcPr>
            <w:tcW w:w="6578" w:type="dxa"/>
            <w:gridSpan w:val="2"/>
            <w:tcBorders>
              <w:left w:val="single" w:sz="12" w:space="0" w:color="auto"/>
              <w:right w:val="single" w:sz="12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sz w:val="16"/>
              </w:rPr>
            </w:pPr>
          </w:p>
          <w:p w:rsidR="00E3006E" w:rsidRPr="00B04E6A" w:rsidRDefault="00012E85">
            <w:pPr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B04E6A">
              <w:rPr>
                <w:rFonts w:asciiTheme="majorEastAsia" w:eastAsiaTheme="majorEastAsia" w:hAnsiTheme="majorEastAsia"/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6514808" wp14:editId="5745532A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127635</wp:posOffset>
                      </wp:positionV>
                      <wp:extent cx="155448" cy="173736"/>
                      <wp:effectExtent l="0" t="0" r="16510" b="1714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7373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12EF1F3B" id="Oval 3" o:spid="_x0000_s1026" style="position:absolute;margin-left:239.1pt;margin-top:10.05pt;width:12.25pt;height:1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DD12DC" w:rsidRPr="00B04E6A">
              <w:rPr>
                <w:rFonts w:asciiTheme="majorEastAsia" w:eastAsiaTheme="majorEastAsia" w:hAnsiTheme="majorEastAsia"/>
                <w:b/>
                <w:sz w:val="20"/>
              </w:rPr>
              <w:t xml:space="preserve">　</w:t>
            </w:r>
            <w:r w:rsidR="00923166" w:rsidRPr="00B04E6A">
              <w:rPr>
                <w:rFonts w:asciiTheme="majorEastAsia" w:eastAsiaTheme="majorEastAsia" w:hAnsiTheme="majorEastAsia"/>
                <w:b/>
                <w:sz w:val="20"/>
              </w:rPr>
              <w:t xml:space="preserve">   昭和62年　　　7月</w:t>
            </w:r>
            <w:r w:rsidR="00DD12DC" w:rsidRPr="00B04E6A">
              <w:rPr>
                <w:rFonts w:asciiTheme="majorEastAsia" w:eastAsiaTheme="majorEastAsia" w:hAnsiTheme="majorEastAsia"/>
                <w:b/>
                <w:sz w:val="20"/>
              </w:rPr>
              <w:t xml:space="preserve">　　　</w:t>
            </w:r>
            <w:r w:rsidR="00923166" w:rsidRPr="00B04E6A">
              <w:rPr>
                <w:rFonts w:asciiTheme="majorEastAsia" w:eastAsiaTheme="majorEastAsia" w:hAnsiTheme="majorEastAsia"/>
                <w:b/>
                <w:sz w:val="20"/>
              </w:rPr>
              <w:t>2</w:t>
            </w:r>
            <w:r w:rsidR="00DD12DC" w:rsidRPr="00B04E6A">
              <w:rPr>
                <w:rFonts w:asciiTheme="majorEastAsia" w:eastAsiaTheme="majorEastAsia" w:hAnsiTheme="majorEastAsia"/>
                <w:b/>
                <w:sz w:val="20"/>
              </w:rPr>
              <w:t xml:space="preserve">日生（満　　　</w:t>
            </w:r>
            <w:r w:rsidR="00C20092" w:rsidRPr="00B04E6A">
              <w:rPr>
                <w:rFonts w:asciiTheme="majorEastAsia" w:eastAsiaTheme="majorEastAsia" w:hAnsiTheme="majorEastAsia"/>
                <w:b/>
                <w:sz w:val="20"/>
              </w:rPr>
              <w:t>29</w:t>
            </w:r>
            <w:r w:rsidR="00DD12DC" w:rsidRPr="00B04E6A">
              <w:rPr>
                <w:rFonts w:asciiTheme="majorEastAsia" w:eastAsiaTheme="majorEastAsia" w:hAnsiTheme="majorEastAsia"/>
                <w:b/>
                <w:sz w:val="20"/>
              </w:rPr>
              <w:t>歳</w:t>
            </w:r>
            <w:r w:rsidR="00DD12DC" w:rsidRPr="00B04E6A">
              <w:rPr>
                <w:rFonts w:asciiTheme="majorEastAsia" w:eastAsiaTheme="majorEastAsia" w:hAnsiTheme="majorEastAsia"/>
                <w:sz w:val="18"/>
                <w:szCs w:val="18"/>
              </w:rPr>
              <w:t xml:space="preserve">） 　      </w:t>
            </w:r>
          </w:p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 xml:space="preserve">　　　　　　　　　　　　　　　　　　　　　　　　　　　　　　　　　　男 　・　 女</w:t>
            </w:r>
          </w:p>
        </w:tc>
      </w:tr>
      <w:tr w:rsidR="00E3006E" w:rsidRPr="00B04E6A">
        <w:trPr>
          <w:cantSplit/>
          <w:trHeight w:val="227"/>
        </w:trPr>
        <w:tc>
          <w:tcPr>
            <w:tcW w:w="6577" w:type="dxa"/>
            <w:gridSpan w:val="2"/>
            <w:tcBorders>
              <w:left w:val="single" w:sz="12" w:space="0" w:color="auto"/>
              <w:bottom w:val="dotted" w:sz="4" w:space="0" w:color="auto"/>
            </w:tcBorders>
          </w:tcPr>
          <w:p w:rsidR="009B0C9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ふりがな</w:t>
            </w:r>
            <w:r w:rsidR="00515438" w:rsidRPr="00B04E6A">
              <w:rPr>
                <w:rFonts w:asciiTheme="majorEastAsia" w:eastAsiaTheme="majorEastAsia" w:hAnsiTheme="majorEastAsia"/>
                <w:sz w:val="16"/>
              </w:rPr>
              <w:t xml:space="preserve"> </w:t>
            </w:r>
            <w:r w:rsidR="00C20092" w:rsidRPr="00B04E6A">
              <w:rPr>
                <w:rFonts w:asciiTheme="majorEastAsia" w:eastAsiaTheme="majorEastAsia" w:hAnsiTheme="majorEastAsia" w:hint="eastAsia"/>
                <w:sz w:val="16"/>
              </w:rPr>
              <w:t>オオサカフ、オオサカシ</w:t>
            </w:r>
            <w:r w:rsidR="00633F67" w:rsidRPr="00B04E6A">
              <w:rPr>
                <w:rFonts w:asciiTheme="majorEastAsia" w:eastAsiaTheme="majorEastAsia" w:hAnsiTheme="majorEastAsia" w:hint="eastAsia"/>
                <w:sz w:val="16"/>
              </w:rPr>
              <w:t>、テンノウジクウエシオ3チョウメ7-8</w:t>
            </w:r>
          </w:p>
          <w:p w:rsidR="00633F67" w:rsidRPr="00B04E6A" w:rsidRDefault="009B0C9E" w:rsidP="009B0C9E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 w:hint="eastAsia"/>
                <w:sz w:val="16"/>
              </w:rPr>
              <w:t xml:space="preserve">　　　　</w:t>
            </w:r>
            <w:r w:rsidR="00633F67" w:rsidRPr="00B04E6A">
              <w:rPr>
                <w:rFonts w:asciiTheme="majorEastAsia" w:eastAsiaTheme="majorEastAsia" w:hAnsiTheme="majorEastAsia" w:hint="eastAsia"/>
                <w:sz w:val="16"/>
              </w:rPr>
              <w:t>さんしゃいんウエシオ</w:t>
            </w:r>
            <w:r w:rsidRPr="00B04E6A">
              <w:rPr>
                <w:rFonts w:asciiTheme="majorEastAsia" w:eastAsiaTheme="majorEastAsia" w:hAnsiTheme="majorEastAsia" w:hint="eastAsia"/>
                <w:sz w:val="16"/>
              </w:rPr>
              <w:t xml:space="preserve">　</w:t>
            </w:r>
            <w:r w:rsidR="00633F67" w:rsidRPr="00B04E6A">
              <w:rPr>
                <w:rFonts w:asciiTheme="majorEastAsia" w:eastAsiaTheme="majorEastAsia" w:hAnsiTheme="majorEastAsia" w:hint="eastAsia"/>
                <w:sz w:val="16"/>
              </w:rPr>
              <w:t>502ごう</w:t>
            </w:r>
          </w:p>
        </w:tc>
        <w:tc>
          <w:tcPr>
            <w:tcW w:w="2041" w:type="dxa"/>
            <w:vMerge w:val="restart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電話</w:t>
            </w:r>
          </w:p>
          <w:p w:rsidR="00E3006E" w:rsidRPr="00B04E6A" w:rsidRDefault="00E3006E">
            <w:pPr>
              <w:rPr>
                <w:rFonts w:asciiTheme="majorEastAsia" w:eastAsiaTheme="majorEastAsia" w:hAnsiTheme="majorEastAsia"/>
                <w:sz w:val="16"/>
              </w:rPr>
            </w:pPr>
          </w:p>
        </w:tc>
      </w:tr>
      <w:tr w:rsidR="00E3006E" w:rsidRPr="00B04E6A">
        <w:trPr>
          <w:cantSplit/>
          <w:trHeight w:val="311"/>
        </w:trPr>
        <w:tc>
          <w:tcPr>
            <w:tcW w:w="6577" w:type="dxa"/>
            <w:gridSpan w:val="2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E3006E" w:rsidRPr="00957958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現住所〒</w:t>
            </w:r>
            <w:r w:rsidR="008A5851" w:rsidRPr="00957958">
              <w:rPr>
                <w:rFonts w:asciiTheme="majorEastAsia" w:eastAsiaTheme="majorEastAsia" w:hAnsiTheme="majorEastAsia"/>
                <w:sz w:val="16"/>
              </w:rPr>
              <w:t>543-0002</w:t>
            </w:r>
          </w:p>
          <w:p w:rsidR="009B0C9E" w:rsidRPr="00957958" w:rsidRDefault="008A5851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B04E6A">
              <w:rPr>
                <w:rFonts w:asciiTheme="majorEastAsia" w:eastAsiaTheme="majorEastAsia" w:hAnsiTheme="majorEastAsia" w:hint="eastAsia"/>
                <w:sz w:val="24"/>
                <w:lang w:val="fr-FR"/>
              </w:rPr>
              <w:t>大阪府大阪市天王寺区上汐</w:t>
            </w:r>
            <w:r w:rsidRPr="00957958">
              <w:rPr>
                <w:rFonts w:asciiTheme="majorEastAsia" w:eastAsiaTheme="majorEastAsia" w:hAnsiTheme="majorEastAsia" w:hint="eastAsia"/>
                <w:sz w:val="24"/>
              </w:rPr>
              <w:t>3</w:t>
            </w:r>
            <w:r w:rsidRPr="00B04E6A">
              <w:rPr>
                <w:rFonts w:asciiTheme="majorEastAsia" w:eastAsiaTheme="majorEastAsia" w:hAnsiTheme="majorEastAsia" w:hint="eastAsia"/>
                <w:sz w:val="24"/>
                <w:lang w:val="fr-FR"/>
              </w:rPr>
              <w:t>丁目</w:t>
            </w:r>
            <w:r w:rsidRPr="00957958">
              <w:rPr>
                <w:rFonts w:asciiTheme="majorEastAsia" w:eastAsiaTheme="majorEastAsia" w:hAnsiTheme="majorEastAsia" w:hint="eastAsia"/>
                <w:sz w:val="24"/>
              </w:rPr>
              <w:t>7－8</w:t>
            </w:r>
          </w:p>
          <w:p w:rsidR="008A5851" w:rsidRPr="00B04E6A" w:rsidRDefault="008A5851" w:rsidP="009B0C9E">
            <w:pPr>
              <w:jc w:val="center"/>
              <w:rPr>
                <w:rFonts w:asciiTheme="majorEastAsia" w:eastAsiaTheme="majorEastAsia" w:hAnsiTheme="majorEastAsia"/>
                <w:sz w:val="24"/>
                <w:lang w:val="fr-FR"/>
              </w:rPr>
            </w:pPr>
            <w:r w:rsidRPr="00B04E6A">
              <w:rPr>
                <w:rFonts w:asciiTheme="majorEastAsia" w:eastAsiaTheme="majorEastAsia" w:hAnsiTheme="majorEastAsia" w:hint="eastAsia"/>
                <w:sz w:val="24"/>
                <w:lang w:val="fr-FR"/>
              </w:rPr>
              <w:t>サンシャイン上汐502号</w:t>
            </w:r>
          </w:p>
        </w:tc>
        <w:tc>
          <w:tcPr>
            <w:tcW w:w="2041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</w:tr>
      <w:tr w:rsidR="00E3006E" w:rsidRPr="00B04E6A">
        <w:trPr>
          <w:cantSplit/>
          <w:trHeight w:val="227"/>
        </w:trPr>
        <w:tc>
          <w:tcPr>
            <w:tcW w:w="6578" w:type="dxa"/>
            <w:gridSpan w:val="2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sz w:val="16"/>
                <w:lang w:val="fr-FR"/>
              </w:rPr>
            </w:pPr>
          </w:p>
        </w:tc>
        <w:tc>
          <w:tcPr>
            <w:tcW w:w="204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85785F" w:rsidRPr="00B04E6A" w:rsidRDefault="0085785F">
            <w:pPr>
              <w:rPr>
                <w:rFonts w:asciiTheme="majorEastAsia" w:eastAsiaTheme="majorEastAsia" w:hAnsiTheme="majorEastAsia"/>
                <w:sz w:val="16"/>
                <w:szCs w:val="16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sz w:val="16"/>
                <w:szCs w:val="16"/>
                <w:lang w:val="fr-FR"/>
              </w:rPr>
              <w:t>携帯電話番号：</w:t>
            </w:r>
          </w:p>
          <w:p w:rsidR="00E3006E" w:rsidRPr="00B04E6A" w:rsidRDefault="00826F59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  <w:sz w:val="22"/>
                <w:szCs w:val="22"/>
                <w:lang w:val="fr-FR"/>
              </w:rPr>
              <w:t>090　866</w:t>
            </w:r>
            <w:r w:rsidR="00C20092" w:rsidRPr="00B04E6A">
              <w:rPr>
                <w:rFonts w:asciiTheme="majorEastAsia" w:eastAsiaTheme="majorEastAsia" w:hAnsiTheme="majorEastAsia"/>
                <w:sz w:val="22"/>
                <w:szCs w:val="22"/>
                <w:lang w:val="fr-FR"/>
              </w:rPr>
              <w:t xml:space="preserve">　</w:t>
            </w:r>
            <w:r w:rsidR="00C20092" w:rsidRPr="00B04E6A">
              <w:rPr>
                <w:rFonts w:asciiTheme="majorEastAsia" w:eastAsiaTheme="majorEastAsia" w:hAnsiTheme="majorEastAsia"/>
                <w:sz w:val="22"/>
                <w:szCs w:val="22"/>
              </w:rPr>
              <w:t>3950</w:t>
            </w:r>
          </w:p>
        </w:tc>
      </w:tr>
      <w:tr w:rsidR="00E3006E" w:rsidRPr="00B04E6A">
        <w:trPr>
          <w:cantSplit/>
          <w:trHeight w:val="284"/>
        </w:trPr>
        <w:tc>
          <w:tcPr>
            <w:tcW w:w="6578" w:type="dxa"/>
            <w:gridSpan w:val="2"/>
            <w:vMerge/>
            <w:tcBorders>
              <w:top w:val="dotted" w:sz="4" w:space="0" w:color="auto"/>
              <w:left w:val="single" w:sz="12" w:space="0" w:color="auto"/>
              <w:bottom w:val="nil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sz w:val="16"/>
                <w:lang w:val="fr-FR"/>
              </w:rPr>
            </w:pPr>
          </w:p>
        </w:tc>
        <w:tc>
          <w:tcPr>
            <w:tcW w:w="2041" w:type="dxa"/>
            <w:tcBorders>
              <w:top w:val="dotted" w:sz="4" w:space="0" w:color="auto"/>
              <w:bottom w:val="nil"/>
              <w:right w:val="single" w:sz="12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sz w:val="16"/>
                <w:lang w:val="fr-FR"/>
              </w:rPr>
            </w:pPr>
          </w:p>
        </w:tc>
      </w:tr>
      <w:tr w:rsidR="00E3006E" w:rsidRPr="00B04E6A">
        <w:trPr>
          <w:cantSplit/>
          <w:trHeight w:val="227"/>
        </w:trPr>
        <w:tc>
          <w:tcPr>
            <w:tcW w:w="6577" w:type="dxa"/>
            <w:gridSpan w:val="2"/>
            <w:tcBorders>
              <w:left w:val="single" w:sz="12" w:space="0" w:color="auto"/>
              <w:bottom w:val="dotted" w:sz="4" w:space="0" w:color="auto"/>
            </w:tcBorders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ふりがな</w:t>
            </w:r>
          </w:p>
        </w:tc>
        <w:tc>
          <w:tcPr>
            <w:tcW w:w="2041" w:type="dxa"/>
            <w:vMerge w:val="restart"/>
            <w:tcBorders>
              <w:bottom w:val="dotted" w:sz="4" w:space="0" w:color="auto"/>
              <w:right w:val="single" w:sz="12" w:space="0" w:color="auto"/>
            </w:tcBorders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電話</w:t>
            </w:r>
          </w:p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  <w:tr w:rsidR="00E3006E" w:rsidRPr="00B04E6A">
        <w:trPr>
          <w:cantSplit/>
          <w:trHeight w:val="259"/>
        </w:trPr>
        <w:tc>
          <w:tcPr>
            <w:tcW w:w="6577" w:type="dxa"/>
            <w:gridSpan w:val="2"/>
            <w:vMerge w:val="restart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sz w:val="24"/>
              </w:rPr>
            </w:pPr>
          </w:p>
          <w:p w:rsidR="00E3006E" w:rsidRPr="00B04E6A" w:rsidRDefault="00DD12DC">
            <w:pPr>
              <w:jc w:val="right"/>
              <w:rPr>
                <w:rFonts w:asciiTheme="majorEastAsia" w:eastAsiaTheme="majorEastAsia" w:hAnsiTheme="majorEastAsia"/>
                <w:sz w:val="20"/>
              </w:rPr>
            </w:pPr>
            <w:r w:rsidRPr="00B04E6A">
              <w:rPr>
                <w:rFonts w:asciiTheme="majorEastAsia" w:eastAsiaTheme="majorEastAsia" w:hAnsiTheme="majorEastAsia"/>
                <w:sz w:val="24"/>
              </w:rPr>
              <w:t xml:space="preserve">　　　　　　　　　　　　　　　　　　　　　　</w:t>
            </w:r>
            <w:r w:rsidRPr="00B04E6A">
              <w:rPr>
                <w:rFonts w:asciiTheme="majorEastAsia" w:eastAsiaTheme="majorEastAsia" w:hAnsiTheme="majorEastAsia"/>
                <w:sz w:val="20"/>
              </w:rPr>
              <w:t>方</w:t>
            </w:r>
          </w:p>
        </w:tc>
        <w:tc>
          <w:tcPr>
            <w:tcW w:w="2041" w:type="dxa"/>
            <w:vMerge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  <w:tr w:rsidR="00E3006E" w:rsidRPr="00B04E6A">
        <w:trPr>
          <w:cantSplit/>
          <w:trHeight w:val="227"/>
        </w:trPr>
        <w:tc>
          <w:tcPr>
            <w:tcW w:w="6578" w:type="dxa"/>
            <w:gridSpan w:val="2"/>
            <w:vMerge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2041" w:type="dxa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  <w:tr w:rsidR="00E3006E" w:rsidRPr="00B04E6A">
        <w:trPr>
          <w:cantSplit/>
          <w:trHeight w:val="70"/>
        </w:trPr>
        <w:tc>
          <w:tcPr>
            <w:tcW w:w="6578" w:type="dxa"/>
            <w:gridSpan w:val="2"/>
            <w:vMerge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2041" w:type="dxa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</w:tbl>
    <w:p w:rsidR="00E3006E" w:rsidRPr="00B04E6A" w:rsidRDefault="00E3006E">
      <w:pPr>
        <w:rPr>
          <w:rFonts w:asciiTheme="majorEastAsia" w:eastAsiaTheme="majorEastAsia" w:hAnsiTheme="majorEastAsia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5"/>
        <w:gridCol w:w="363"/>
        <w:gridCol w:w="7371"/>
      </w:tblGrid>
      <w:tr w:rsidR="00E3006E" w:rsidRPr="00B04E6A" w:rsidTr="00266A1F">
        <w:trPr>
          <w:trHeight w:val="284"/>
        </w:trPr>
        <w:tc>
          <w:tcPr>
            <w:tcW w:w="885" w:type="dxa"/>
            <w:tcBorders>
              <w:top w:val="single" w:sz="12" w:space="0" w:color="auto"/>
              <w:bottom w:val="single" w:sz="4" w:space="0" w:color="auto"/>
              <w:right w:val="dotted" w:sz="4" w:space="0" w:color="auto"/>
            </w:tcBorders>
          </w:tcPr>
          <w:p w:rsidR="00E3006E" w:rsidRPr="00B04E6A" w:rsidRDefault="00DD12DC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B04E6A">
              <w:rPr>
                <w:rFonts w:asciiTheme="majorEastAsia" w:eastAsiaTheme="majorEastAsia" w:hAnsiTheme="majorEastAsia"/>
                <w:sz w:val="20"/>
              </w:rPr>
              <w:t>年</w:t>
            </w:r>
          </w:p>
        </w:tc>
        <w:tc>
          <w:tcPr>
            <w:tcW w:w="363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</w:tcBorders>
          </w:tcPr>
          <w:p w:rsidR="00E3006E" w:rsidRPr="00B04E6A" w:rsidRDefault="00DD12DC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B04E6A">
              <w:rPr>
                <w:rFonts w:asciiTheme="majorEastAsia" w:eastAsiaTheme="majorEastAsia" w:hAnsiTheme="majorEastAsia"/>
                <w:sz w:val="20"/>
              </w:rPr>
              <w:t>月</w:t>
            </w:r>
          </w:p>
        </w:tc>
        <w:tc>
          <w:tcPr>
            <w:tcW w:w="7371" w:type="dxa"/>
          </w:tcPr>
          <w:p w:rsidR="00E3006E" w:rsidRPr="00B04E6A" w:rsidRDefault="00DD12DC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B04E6A">
              <w:rPr>
                <w:rFonts w:asciiTheme="majorEastAsia" w:eastAsiaTheme="majorEastAsia" w:hAnsiTheme="majorEastAsia"/>
                <w:sz w:val="20"/>
              </w:rPr>
              <w:t>学 歴･職 歴（各別にまとめて書く）</w:t>
            </w:r>
          </w:p>
        </w:tc>
      </w:tr>
      <w:tr w:rsidR="00E3006E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7371" w:type="dxa"/>
          </w:tcPr>
          <w:p w:rsidR="00E3006E" w:rsidRPr="00B04E6A" w:rsidRDefault="00DD07A7">
            <w:pPr>
              <w:rPr>
                <w:rFonts w:asciiTheme="majorEastAsia" w:eastAsiaTheme="majorEastAsia" w:hAnsiTheme="majorEastAsia"/>
                <w:b/>
              </w:rPr>
            </w:pPr>
            <w:r w:rsidRPr="00B04E6A">
              <w:rPr>
                <w:rFonts w:asciiTheme="majorEastAsia" w:eastAsiaTheme="majorEastAsia" w:hAnsiTheme="majorEastAsia"/>
                <w:b/>
              </w:rPr>
              <w:t xml:space="preserve">　　　　　学歴  </w:t>
            </w:r>
          </w:p>
        </w:tc>
      </w:tr>
      <w:tr w:rsidR="00DD07A7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DD07A7" w:rsidRPr="00B04E6A" w:rsidRDefault="00266A1F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 xml:space="preserve">平成 </w:t>
            </w:r>
            <w:r w:rsidR="00DD07A7" w:rsidRPr="00B04E6A">
              <w:rPr>
                <w:rFonts w:asciiTheme="majorEastAsia" w:eastAsiaTheme="majorEastAsia" w:hAnsiTheme="majorEastAsia"/>
              </w:rPr>
              <w:t>14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DD07A7" w:rsidRPr="00B04E6A" w:rsidRDefault="00DD07A7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7371" w:type="dxa"/>
          </w:tcPr>
          <w:p w:rsidR="00DD07A7" w:rsidRPr="00B04E6A" w:rsidRDefault="009179B1" w:rsidP="00B74DCE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ザマニ</w:t>
            </w:r>
            <w:r w:rsidR="00B74DCE" w:rsidRPr="00B04E6A">
              <w:rPr>
                <w:rFonts w:asciiTheme="majorEastAsia" w:eastAsiaTheme="majorEastAsia" w:hAnsiTheme="majorEastAsia"/>
                <w:sz w:val="16"/>
              </w:rPr>
              <w:t>・</w:t>
            </w:r>
            <w:r w:rsidR="00B74DCE" w:rsidRPr="00B04E6A">
              <w:rPr>
                <w:rFonts w:asciiTheme="majorEastAsia" w:eastAsiaTheme="majorEastAsia" w:hAnsiTheme="majorEastAsia"/>
              </w:rPr>
              <w:t xml:space="preserve">カレッジ </w:t>
            </w:r>
            <w:r w:rsidR="00A82B7A" w:rsidRPr="00B04E6A">
              <w:rPr>
                <w:rFonts w:asciiTheme="majorEastAsia" w:eastAsiaTheme="majorEastAsia" w:hAnsiTheme="majorEastAsia"/>
              </w:rPr>
              <w:t xml:space="preserve">中学校 </w:t>
            </w:r>
            <w:r w:rsidR="0039478C"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AC6375" w:rsidRPr="00B04E6A">
              <w:rPr>
                <w:rFonts w:asciiTheme="majorEastAsia" w:eastAsiaTheme="majorEastAsia" w:hAnsiTheme="majorEastAsia"/>
              </w:rPr>
              <w:t>卒業</w:t>
            </w:r>
            <w:r w:rsidR="008D0A69" w:rsidRPr="00B04E6A">
              <w:rPr>
                <w:rFonts w:asciiTheme="majorEastAsia" w:eastAsiaTheme="majorEastAsia" w:hAnsiTheme="majorEastAsia"/>
              </w:rPr>
              <w:t xml:space="preserve"> (ナイジェリア)</w:t>
            </w:r>
          </w:p>
        </w:tc>
      </w:tr>
      <w:tr w:rsidR="00AC6375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AC6375" w:rsidRPr="00B04E6A" w:rsidRDefault="00266A1F" w:rsidP="00AC6375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 xml:space="preserve">平成 </w:t>
            </w:r>
            <w:r w:rsidR="00AC6375" w:rsidRPr="00B04E6A">
              <w:rPr>
                <w:rFonts w:asciiTheme="majorEastAsia" w:eastAsiaTheme="majorEastAsia" w:hAnsiTheme="majorEastAsia"/>
              </w:rPr>
              <w:t>14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AC6375" w:rsidRPr="00B04E6A" w:rsidRDefault="00AC6375" w:rsidP="00AC6375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7371" w:type="dxa"/>
          </w:tcPr>
          <w:p w:rsidR="00AC6375" w:rsidRPr="00B04E6A" w:rsidRDefault="009179B1" w:rsidP="00B74DCE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ザマニ</w:t>
            </w:r>
            <w:r w:rsidR="00B74DCE" w:rsidRPr="00B04E6A">
              <w:rPr>
                <w:rFonts w:asciiTheme="majorEastAsia" w:eastAsiaTheme="majorEastAsia" w:hAnsiTheme="majorEastAsia"/>
                <w:sz w:val="16"/>
              </w:rPr>
              <w:t>・</w:t>
            </w:r>
            <w:r w:rsidR="00B74DCE" w:rsidRPr="00B04E6A">
              <w:rPr>
                <w:rFonts w:asciiTheme="majorEastAsia" w:eastAsiaTheme="majorEastAsia" w:hAnsiTheme="majorEastAsia"/>
              </w:rPr>
              <w:t xml:space="preserve">カレッジ </w:t>
            </w:r>
            <w:r w:rsidR="00A82B7A" w:rsidRPr="00B04E6A">
              <w:rPr>
                <w:rFonts w:asciiTheme="majorEastAsia" w:eastAsiaTheme="majorEastAsia" w:hAnsiTheme="majorEastAsia"/>
              </w:rPr>
              <w:t xml:space="preserve">高校 </w:t>
            </w:r>
            <w:r w:rsidR="00EB0528" w:rsidRPr="00B04E6A">
              <w:rPr>
                <w:rFonts w:asciiTheme="majorEastAsia" w:eastAsiaTheme="majorEastAsia" w:hAnsiTheme="majorEastAsia"/>
              </w:rPr>
              <w:t xml:space="preserve">  </w:t>
            </w:r>
            <w:r w:rsidR="0039478C"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AC6375" w:rsidRPr="00B04E6A">
              <w:rPr>
                <w:rFonts w:asciiTheme="majorEastAsia" w:eastAsiaTheme="majorEastAsia" w:hAnsiTheme="majorEastAsia"/>
              </w:rPr>
              <w:t>入学</w:t>
            </w:r>
            <w:r w:rsidR="008D0A69" w:rsidRPr="00B04E6A">
              <w:rPr>
                <w:rFonts w:asciiTheme="majorEastAsia" w:eastAsiaTheme="majorEastAsia" w:hAnsiTheme="majorEastAsia"/>
              </w:rPr>
              <w:t xml:space="preserve"> (ナイジェリア)</w:t>
            </w:r>
          </w:p>
        </w:tc>
      </w:tr>
      <w:tr w:rsidR="00AC6375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AC6375" w:rsidRPr="00B04E6A" w:rsidRDefault="00266A1F" w:rsidP="00AC6375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 xml:space="preserve">平成 </w:t>
            </w:r>
            <w:r w:rsidR="00AC6375" w:rsidRPr="00B04E6A">
              <w:rPr>
                <w:rFonts w:asciiTheme="majorEastAsia" w:eastAsiaTheme="majorEastAsia" w:hAnsiTheme="majorEastAsia"/>
              </w:rPr>
              <w:t>17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AC6375" w:rsidRPr="00B04E6A" w:rsidRDefault="00AC6375" w:rsidP="00AC6375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6</w:t>
            </w:r>
          </w:p>
        </w:tc>
        <w:tc>
          <w:tcPr>
            <w:tcW w:w="7371" w:type="dxa"/>
          </w:tcPr>
          <w:p w:rsidR="00AC6375" w:rsidRPr="00B04E6A" w:rsidRDefault="009179B1" w:rsidP="00B74DCE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ザマニ</w:t>
            </w:r>
            <w:r w:rsidR="00B74DCE" w:rsidRPr="00B04E6A">
              <w:rPr>
                <w:rFonts w:asciiTheme="majorEastAsia" w:eastAsiaTheme="majorEastAsia" w:hAnsiTheme="majorEastAsia"/>
                <w:sz w:val="16"/>
              </w:rPr>
              <w:t>・</w:t>
            </w:r>
            <w:r w:rsidR="00B74DCE" w:rsidRPr="00B04E6A">
              <w:rPr>
                <w:rFonts w:asciiTheme="majorEastAsia" w:eastAsiaTheme="majorEastAsia" w:hAnsiTheme="majorEastAsia"/>
              </w:rPr>
              <w:t xml:space="preserve">カレッジ </w:t>
            </w:r>
            <w:r w:rsidR="00A82B7A" w:rsidRPr="00B04E6A">
              <w:rPr>
                <w:rFonts w:asciiTheme="majorEastAsia" w:eastAsiaTheme="majorEastAsia" w:hAnsiTheme="majorEastAsia"/>
              </w:rPr>
              <w:t xml:space="preserve">高校 </w:t>
            </w:r>
            <w:r w:rsidR="00EB0528" w:rsidRPr="00B04E6A">
              <w:rPr>
                <w:rFonts w:asciiTheme="majorEastAsia" w:eastAsiaTheme="majorEastAsia" w:hAnsiTheme="majorEastAsia"/>
              </w:rPr>
              <w:t xml:space="preserve">  </w:t>
            </w:r>
            <w:r w:rsidR="0039478C"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C9512A" w:rsidRPr="00B04E6A">
              <w:rPr>
                <w:rFonts w:asciiTheme="majorEastAsia" w:eastAsiaTheme="majorEastAsia" w:hAnsiTheme="majorEastAsia"/>
              </w:rPr>
              <w:t>卒業</w:t>
            </w:r>
            <w:r w:rsidR="008D0A69" w:rsidRPr="00B04E6A">
              <w:rPr>
                <w:rFonts w:asciiTheme="majorEastAsia" w:eastAsiaTheme="majorEastAsia" w:hAnsiTheme="majorEastAsia"/>
              </w:rPr>
              <w:t xml:space="preserve"> (ナイジェリア)</w:t>
            </w:r>
          </w:p>
        </w:tc>
      </w:tr>
      <w:tr w:rsidR="00C9512A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C9512A" w:rsidRPr="00B04E6A" w:rsidRDefault="00266A1F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 xml:space="preserve">平成 </w:t>
            </w:r>
            <w:r w:rsidR="00C9512A" w:rsidRPr="00B04E6A">
              <w:rPr>
                <w:rFonts w:asciiTheme="majorEastAsia" w:eastAsiaTheme="majorEastAsia" w:hAnsiTheme="majorEastAsia"/>
              </w:rPr>
              <w:t>17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C9512A" w:rsidRPr="00B04E6A" w:rsidRDefault="00C9512A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7371" w:type="dxa"/>
          </w:tcPr>
          <w:p w:rsidR="00C9512A" w:rsidRPr="00B04E6A" w:rsidRDefault="006C373D" w:rsidP="00181245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スクール・オブ・プレリミナリー・スタディ</w:t>
            </w:r>
            <w:r w:rsidR="00BF0681"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7F2863" w:rsidRPr="00B04E6A">
              <w:rPr>
                <w:rFonts w:asciiTheme="majorEastAsia" w:eastAsiaTheme="majorEastAsia" w:hAnsiTheme="majorEastAsia"/>
              </w:rPr>
              <w:t xml:space="preserve">予備学部 </w:t>
            </w:r>
            <w:r w:rsidR="0039478C"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181245" w:rsidRPr="00B04E6A">
              <w:rPr>
                <w:rFonts w:asciiTheme="majorEastAsia" w:eastAsiaTheme="majorEastAsia" w:hAnsiTheme="majorEastAsia"/>
              </w:rPr>
              <w:t>入学</w:t>
            </w:r>
            <w:r w:rsidR="008D0A69" w:rsidRPr="00B04E6A">
              <w:rPr>
                <w:rFonts w:asciiTheme="majorEastAsia" w:eastAsiaTheme="majorEastAsia" w:hAnsiTheme="majorEastAsia"/>
              </w:rPr>
              <w:t xml:space="preserve"> (ナイジェリア)</w:t>
            </w:r>
          </w:p>
        </w:tc>
      </w:tr>
      <w:tr w:rsidR="00C9512A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C9512A" w:rsidRPr="00B04E6A" w:rsidRDefault="00266A1F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 xml:space="preserve">平成 </w:t>
            </w:r>
            <w:r w:rsidR="00C9512A" w:rsidRPr="00B04E6A">
              <w:rPr>
                <w:rFonts w:asciiTheme="majorEastAsia" w:eastAsiaTheme="majorEastAsia" w:hAnsiTheme="majorEastAsia"/>
              </w:rPr>
              <w:t>19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C9512A" w:rsidRPr="00B04E6A" w:rsidRDefault="00C9512A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5</w:t>
            </w:r>
          </w:p>
        </w:tc>
        <w:tc>
          <w:tcPr>
            <w:tcW w:w="7371" w:type="dxa"/>
          </w:tcPr>
          <w:p w:rsidR="00C9512A" w:rsidRPr="00B04E6A" w:rsidRDefault="00BF0681" w:rsidP="00181245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 xml:space="preserve">スクール・オブ・プレリミナリー・スタディズ </w:t>
            </w:r>
            <w:r w:rsidR="0039478C" w:rsidRPr="00B04E6A">
              <w:rPr>
                <w:rFonts w:asciiTheme="majorEastAsia" w:eastAsiaTheme="majorEastAsia" w:hAnsiTheme="majorEastAsia"/>
              </w:rPr>
              <w:t xml:space="preserve">予備学部  </w:t>
            </w:r>
            <w:r w:rsidR="00181245" w:rsidRPr="00B04E6A">
              <w:rPr>
                <w:rFonts w:asciiTheme="majorEastAsia" w:eastAsiaTheme="majorEastAsia" w:hAnsiTheme="majorEastAsia"/>
              </w:rPr>
              <w:t>卒業</w:t>
            </w:r>
            <w:r w:rsidR="008D0A69" w:rsidRPr="00B04E6A">
              <w:rPr>
                <w:rFonts w:asciiTheme="majorEastAsia" w:eastAsiaTheme="majorEastAsia" w:hAnsiTheme="majorEastAsia"/>
              </w:rPr>
              <w:t xml:space="preserve"> (ナイジェリア)</w:t>
            </w:r>
          </w:p>
        </w:tc>
      </w:tr>
      <w:tr w:rsidR="00842A7B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842A7B" w:rsidRPr="00B04E6A" w:rsidRDefault="00266A1F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 xml:space="preserve">平成 </w:t>
            </w:r>
            <w:r w:rsidR="00842A7B" w:rsidRPr="00B04E6A">
              <w:rPr>
                <w:rFonts w:asciiTheme="majorEastAsia" w:eastAsiaTheme="majorEastAsia" w:hAnsiTheme="majorEastAsia"/>
              </w:rPr>
              <w:t>21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842A7B" w:rsidRPr="00B04E6A" w:rsidRDefault="00842A7B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7371" w:type="dxa"/>
          </w:tcPr>
          <w:p w:rsidR="00842A7B" w:rsidRPr="00B04E6A" w:rsidRDefault="000515AD" w:rsidP="007F2863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セルジー</w:t>
            </w:r>
            <w:r w:rsidR="0039478C" w:rsidRPr="00B04E6A">
              <w:rPr>
                <w:rFonts w:asciiTheme="majorEastAsia" w:eastAsiaTheme="majorEastAsia" w:hAnsiTheme="majorEastAsia"/>
                <w:lang w:val="fr-FR"/>
              </w:rPr>
              <w:t>・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ポントワーズ大学</w:t>
            </w:r>
            <w:r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7F2863" w:rsidRPr="00B04E6A">
              <w:rPr>
                <w:rFonts w:asciiTheme="majorEastAsia" w:eastAsiaTheme="majorEastAsia" w:hAnsiTheme="majorEastAsia"/>
              </w:rPr>
              <w:t>-</w:t>
            </w:r>
            <w:r w:rsidRPr="00B04E6A">
              <w:rPr>
                <w:rFonts w:asciiTheme="majorEastAsia" w:eastAsiaTheme="majorEastAsia" w:hAnsiTheme="majorEastAsia"/>
              </w:rPr>
              <w:t xml:space="preserve"> 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計算機科学学科</w:t>
            </w:r>
            <w:r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B73F37" w:rsidRPr="00B04E6A">
              <w:rPr>
                <w:rFonts w:asciiTheme="majorEastAsia" w:eastAsiaTheme="majorEastAsia" w:hAnsiTheme="majorEastAsia"/>
              </w:rPr>
              <w:t>-</w:t>
            </w:r>
            <w:r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B73F37" w:rsidRPr="00B04E6A">
              <w:rPr>
                <w:rFonts w:asciiTheme="majorEastAsia" w:eastAsiaTheme="majorEastAsia" w:hAnsiTheme="majorEastAsia"/>
                <w:lang w:val="fr-FR"/>
              </w:rPr>
              <w:t>学士</w:t>
            </w:r>
            <w:r w:rsidR="0039478C" w:rsidRPr="00B04E6A">
              <w:rPr>
                <w:rFonts w:asciiTheme="majorEastAsia" w:eastAsiaTheme="majorEastAsia" w:hAnsiTheme="majorEastAsia"/>
              </w:rPr>
              <w:t xml:space="preserve"> </w:t>
            </w:r>
            <w:r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842A7B" w:rsidRPr="00B04E6A">
              <w:rPr>
                <w:rFonts w:asciiTheme="majorEastAsia" w:eastAsiaTheme="majorEastAsia" w:hAnsiTheme="majorEastAsia"/>
              </w:rPr>
              <w:t>入学</w:t>
            </w:r>
            <w:r w:rsidR="008D0A69" w:rsidRPr="00B04E6A">
              <w:rPr>
                <w:rFonts w:asciiTheme="majorEastAsia" w:eastAsiaTheme="majorEastAsia" w:hAnsiTheme="majorEastAsia"/>
              </w:rPr>
              <w:t xml:space="preserve">  (フランス)</w:t>
            </w:r>
          </w:p>
        </w:tc>
      </w:tr>
      <w:tr w:rsidR="00C9512A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C9512A" w:rsidRPr="00B04E6A" w:rsidRDefault="00266A1F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 xml:space="preserve">平成 </w:t>
            </w:r>
            <w:r w:rsidR="00C9512A" w:rsidRPr="00B04E6A">
              <w:rPr>
                <w:rFonts w:asciiTheme="majorEastAsia" w:eastAsiaTheme="majorEastAsia" w:hAnsiTheme="majorEastAsia"/>
              </w:rPr>
              <w:t>24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C9512A" w:rsidRPr="00B04E6A" w:rsidRDefault="00EE740E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7371" w:type="dxa"/>
          </w:tcPr>
          <w:p w:rsidR="00C9512A" w:rsidRPr="00B04E6A" w:rsidRDefault="000515AD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セルジー</w:t>
            </w:r>
            <w:r w:rsidRPr="00B04E6A">
              <w:rPr>
                <w:rFonts w:asciiTheme="majorEastAsia" w:eastAsiaTheme="majorEastAsia" w:hAnsiTheme="majorEastAsia"/>
              </w:rPr>
              <w:t xml:space="preserve"> ·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ポントワーズ大学</w:t>
            </w:r>
            <w:r w:rsidRPr="00B04E6A">
              <w:rPr>
                <w:rFonts w:asciiTheme="majorEastAsia" w:eastAsiaTheme="majorEastAsia" w:hAnsiTheme="majorEastAsia"/>
              </w:rPr>
              <w:t xml:space="preserve"> - 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計算機科学学科</w:t>
            </w:r>
            <w:r w:rsidRPr="00B04E6A">
              <w:rPr>
                <w:rFonts w:asciiTheme="majorEastAsia" w:eastAsiaTheme="majorEastAsia" w:hAnsiTheme="majorEastAsia"/>
              </w:rPr>
              <w:t xml:space="preserve"> - 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学士</w:t>
            </w:r>
            <w:r w:rsidR="0039478C" w:rsidRPr="00B04E6A">
              <w:rPr>
                <w:rFonts w:asciiTheme="majorEastAsia" w:eastAsiaTheme="majorEastAsia" w:hAnsiTheme="majorEastAsia"/>
              </w:rPr>
              <w:t xml:space="preserve"> </w:t>
            </w:r>
            <w:r w:rsidRPr="00B04E6A">
              <w:rPr>
                <w:rFonts w:asciiTheme="majorEastAsia" w:eastAsiaTheme="majorEastAsia" w:hAnsiTheme="majorEastAsia"/>
              </w:rPr>
              <w:t xml:space="preserve"> </w:t>
            </w:r>
            <w:r w:rsidR="00842A7B" w:rsidRPr="00B04E6A">
              <w:rPr>
                <w:rFonts w:asciiTheme="majorEastAsia" w:eastAsiaTheme="majorEastAsia" w:hAnsiTheme="majorEastAsia"/>
              </w:rPr>
              <w:t>卒業</w:t>
            </w:r>
            <w:r w:rsidR="008D0A69" w:rsidRPr="00B04E6A">
              <w:rPr>
                <w:rFonts w:asciiTheme="majorEastAsia" w:eastAsiaTheme="majorEastAsia" w:hAnsiTheme="majorEastAsia"/>
              </w:rPr>
              <w:t xml:space="preserve">  (フランス)</w:t>
            </w:r>
          </w:p>
        </w:tc>
      </w:tr>
      <w:tr w:rsidR="00DC57A6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DC57A6" w:rsidRPr="00B04E6A" w:rsidRDefault="00DC57A6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平成 24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DC57A6" w:rsidRPr="00B04E6A" w:rsidRDefault="00DC57A6" w:rsidP="00C9512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9</w:t>
            </w:r>
          </w:p>
        </w:tc>
        <w:tc>
          <w:tcPr>
            <w:tcW w:w="7371" w:type="dxa"/>
          </w:tcPr>
          <w:p w:rsidR="00DC57A6" w:rsidRPr="00B04E6A" w:rsidRDefault="00DC57A6" w:rsidP="006669CD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マルヌラヴァレ大学</w:t>
            </w:r>
            <w:r w:rsidRPr="00B04E6A">
              <w:rPr>
                <w:rFonts w:asciiTheme="majorEastAsia" w:eastAsiaTheme="majorEastAsia" w:hAnsiTheme="majorEastAsia"/>
              </w:rPr>
              <w:t xml:space="preserve"> - 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計算機科学学科</w:t>
            </w:r>
            <w:r w:rsidRPr="00B04E6A">
              <w:rPr>
                <w:rFonts w:asciiTheme="majorEastAsia" w:eastAsiaTheme="majorEastAsia" w:hAnsiTheme="majorEastAsia"/>
              </w:rPr>
              <w:t xml:space="preserve"> - 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修士</w:t>
            </w:r>
            <w:r w:rsidRPr="00B04E6A">
              <w:rPr>
                <w:rFonts w:asciiTheme="majorEastAsia" w:eastAsiaTheme="majorEastAsia" w:hAnsiTheme="majorEastAsia"/>
              </w:rPr>
              <w:t xml:space="preserve">  入学  (フランス)</w:t>
            </w:r>
          </w:p>
        </w:tc>
      </w:tr>
      <w:tr w:rsidR="00DC57A6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DC57A6" w:rsidRPr="00B04E6A" w:rsidRDefault="00DC57A6" w:rsidP="00FF3AA9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平成 25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DC57A6" w:rsidRPr="00B04E6A" w:rsidRDefault="00EE740E" w:rsidP="00FF3AA9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 w:hint="eastAsia"/>
              </w:rPr>
              <w:t>4</w:t>
            </w:r>
          </w:p>
        </w:tc>
        <w:tc>
          <w:tcPr>
            <w:tcW w:w="7371" w:type="dxa"/>
          </w:tcPr>
          <w:p w:rsidR="00DC57A6" w:rsidRPr="00B04E6A" w:rsidRDefault="00DC57A6" w:rsidP="00FF3AA9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マルヌラヴァレ大学</w:t>
            </w:r>
            <w:r w:rsidRPr="00B04E6A">
              <w:rPr>
                <w:rFonts w:asciiTheme="majorEastAsia" w:eastAsiaTheme="majorEastAsia" w:hAnsiTheme="majorEastAsia"/>
              </w:rPr>
              <w:t xml:space="preserve"> - 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計算機科学学科</w:t>
            </w:r>
            <w:r w:rsidRPr="00B04E6A">
              <w:rPr>
                <w:rFonts w:asciiTheme="majorEastAsia" w:eastAsiaTheme="majorEastAsia" w:hAnsiTheme="majorEastAsia"/>
              </w:rPr>
              <w:t xml:space="preserve"> - 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修士</w:t>
            </w:r>
            <w:r w:rsidRPr="00B04E6A">
              <w:rPr>
                <w:rFonts w:asciiTheme="majorEastAsia" w:eastAsiaTheme="majorEastAsia" w:hAnsiTheme="majorEastAsia"/>
              </w:rPr>
              <w:t xml:space="preserve">  卒業  (フランス)</w:t>
            </w:r>
          </w:p>
        </w:tc>
      </w:tr>
      <w:tr w:rsidR="00DC57A6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DC57A6" w:rsidRPr="00B04E6A" w:rsidRDefault="00DC57A6" w:rsidP="006B3954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平成 25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DC57A6" w:rsidRPr="00B04E6A" w:rsidRDefault="00DC57A6" w:rsidP="006B3954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9</w:t>
            </w:r>
          </w:p>
        </w:tc>
        <w:tc>
          <w:tcPr>
            <w:tcW w:w="7371" w:type="dxa"/>
          </w:tcPr>
          <w:p w:rsidR="00DC57A6" w:rsidRPr="00B04E6A" w:rsidRDefault="00DC57A6" w:rsidP="00332689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パリ第6大学（ピエールとマリ・キュリー）- 科学とソフトウェア技術</w:t>
            </w:r>
            <w:r w:rsidR="00AB6BA3" w:rsidRPr="00B04E6A">
              <w:rPr>
                <w:rFonts w:asciiTheme="majorEastAsia" w:eastAsiaTheme="majorEastAsia" w:hAnsiTheme="majorEastAsia"/>
                <w:lang w:val="fr-FR"/>
              </w:rPr>
              <w:t xml:space="preserve"> - 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 xml:space="preserve">修士  </w:t>
            </w:r>
            <w:r w:rsidRPr="00B04E6A">
              <w:rPr>
                <w:rFonts w:asciiTheme="majorEastAsia" w:eastAsiaTheme="majorEastAsia" w:hAnsiTheme="majorEastAsia"/>
              </w:rPr>
              <w:t>入学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 xml:space="preserve"> </w:t>
            </w:r>
            <w:r w:rsidR="00516841" w:rsidRPr="00B04E6A">
              <w:rPr>
                <w:rFonts w:asciiTheme="majorEastAsia" w:eastAsiaTheme="majorEastAsia" w:hAnsiTheme="majorEastAsia"/>
                <w:lang w:val="fr-FR"/>
              </w:rPr>
              <w:t>（フランス</w:t>
            </w:r>
            <w:r w:rsidR="00516841" w:rsidRPr="00B04E6A"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DC57A6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DC57A6" w:rsidRPr="00B04E6A" w:rsidRDefault="00EB5C4E" w:rsidP="006B3954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平成 27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DC57A6" w:rsidRPr="00B04E6A" w:rsidRDefault="00EB5C4E" w:rsidP="006B3954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 w:hint="eastAsia"/>
                <w:lang w:val="fr-FR"/>
              </w:rPr>
              <w:t>6</w:t>
            </w:r>
          </w:p>
        </w:tc>
        <w:tc>
          <w:tcPr>
            <w:tcW w:w="7371" w:type="dxa"/>
          </w:tcPr>
          <w:p w:rsidR="00DC57A6" w:rsidRPr="00B04E6A" w:rsidRDefault="00EB5C4E" w:rsidP="006B3954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 xml:space="preserve">パリ第6大学（ピエールとマリ・キュリー）- 科学とソフトウェア技術 - 修士  </w:t>
            </w:r>
            <w:r w:rsidRPr="00B04E6A">
              <w:rPr>
                <w:rFonts w:asciiTheme="majorEastAsia" w:eastAsiaTheme="majorEastAsia" w:hAnsiTheme="majorEastAsia"/>
              </w:rPr>
              <w:t>入学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 xml:space="preserve"> （フランス</w:t>
            </w:r>
            <w:r w:rsidRPr="00B04E6A"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802360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802360" w:rsidRPr="00B04E6A" w:rsidRDefault="00802360" w:rsidP="006B3954">
            <w:pPr>
              <w:rPr>
                <w:rFonts w:asciiTheme="majorEastAsia" w:eastAsiaTheme="majorEastAsia" w:hAnsiTheme="majorEastAsia"/>
                <w:lang w:val="fr-FR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802360" w:rsidRPr="00B04E6A" w:rsidRDefault="00802360" w:rsidP="006B3954">
            <w:pPr>
              <w:rPr>
                <w:rFonts w:asciiTheme="majorEastAsia" w:eastAsiaTheme="majorEastAsia" w:hAnsiTheme="majorEastAsia"/>
                <w:lang w:val="fr-FR"/>
              </w:rPr>
            </w:pPr>
          </w:p>
        </w:tc>
        <w:tc>
          <w:tcPr>
            <w:tcW w:w="7371" w:type="dxa"/>
          </w:tcPr>
          <w:p w:rsidR="00802360" w:rsidRPr="00B04E6A" w:rsidRDefault="00802360" w:rsidP="006B3954">
            <w:pPr>
              <w:rPr>
                <w:rFonts w:asciiTheme="majorEastAsia" w:eastAsiaTheme="majorEastAsia" w:hAnsiTheme="majorEastAsia"/>
                <w:lang w:val="fr-FR"/>
              </w:rPr>
            </w:pPr>
          </w:p>
        </w:tc>
      </w:tr>
      <w:tr w:rsidR="008E4075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8E4075" w:rsidRPr="00B04E6A" w:rsidRDefault="008E4075" w:rsidP="006B3954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8E4075" w:rsidRPr="00B04E6A" w:rsidRDefault="008E4075" w:rsidP="006B3954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7371" w:type="dxa"/>
          </w:tcPr>
          <w:p w:rsidR="008E4075" w:rsidRPr="00B04E6A" w:rsidRDefault="00EA71B6" w:rsidP="00EA71B6">
            <w:pPr>
              <w:jc w:val="right"/>
              <w:rPr>
                <w:rFonts w:asciiTheme="majorEastAsia" w:eastAsiaTheme="majorEastAsia" w:hAnsiTheme="majorEastAsia"/>
                <w:b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b/>
                <w:lang w:val="fr-FR"/>
              </w:rPr>
              <w:t>以上</w:t>
            </w:r>
          </w:p>
        </w:tc>
      </w:tr>
      <w:tr w:rsidR="00802360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802360" w:rsidRPr="00B04E6A" w:rsidRDefault="00802360" w:rsidP="006B3954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802360" w:rsidRPr="00B04E6A" w:rsidRDefault="00802360" w:rsidP="006B3954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7371" w:type="dxa"/>
          </w:tcPr>
          <w:p w:rsidR="00802360" w:rsidRPr="00B04E6A" w:rsidRDefault="00802360" w:rsidP="00EA71B6">
            <w:pPr>
              <w:jc w:val="right"/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</w:tr>
      <w:tr w:rsidR="00DC57A6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DC57A6" w:rsidRPr="00B04E6A" w:rsidRDefault="00DC57A6" w:rsidP="00805F67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DC57A6" w:rsidRPr="00B04E6A" w:rsidRDefault="00DC57A6" w:rsidP="00805F67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7371" w:type="dxa"/>
          </w:tcPr>
          <w:p w:rsidR="00DC57A6" w:rsidRPr="00B04E6A" w:rsidRDefault="00DC57A6" w:rsidP="008E4075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b/>
                <w:lang w:val="fr-FR"/>
              </w:rPr>
              <w:t xml:space="preserve">　　　　　　</w:t>
            </w:r>
          </w:p>
        </w:tc>
      </w:tr>
      <w:tr w:rsidR="008E4075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8E4075" w:rsidRPr="00B04E6A" w:rsidRDefault="008E4075" w:rsidP="00805F67">
            <w:pPr>
              <w:rPr>
                <w:rFonts w:asciiTheme="majorEastAsia" w:eastAsiaTheme="majorEastAsia" w:hAnsiTheme="majorEastAsia"/>
                <w:lang w:val="fr-FR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8E4075" w:rsidRPr="00B04E6A" w:rsidRDefault="008E4075" w:rsidP="00805F67">
            <w:pPr>
              <w:rPr>
                <w:rFonts w:asciiTheme="majorEastAsia" w:eastAsiaTheme="majorEastAsia" w:hAnsiTheme="majorEastAsia"/>
                <w:lang w:val="fr-FR"/>
              </w:rPr>
            </w:pPr>
          </w:p>
        </w:tc>
        <w:tc>
          <w:tcPr>
            <w:tcW w:w="7371" w:type="dxa"/>
          </w:tcPr>
          <w:p w:rsidR="008E4075" w:rsidRPr="00B04E6A" w:rsidRDefault="008E4075" w:rsidP="00805F67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b/>
              </w:rPr>
              <w:t xml:space="preserve">　　　　　</w:t>
            </w:r>
            <w:r w:rsidRPr="00B04E6A">
              <w:rPr>
                <w:rFonts w:asciiTheme="majorEastAsia" w:eastAsiaTheme="majorEastAsia" w:hAnsiTheme="majorEastAsia"/>
                <w:b/>
                <w:lang w:val="fr-FR"/>
              </w:rPr>
              <w:t>職歴</w:t>
            </w:r>
          </w:p>
        </w:tc>
      </w:tr>
      <w:tr w:rsidR="00502A81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502A81" w:rsidRPr="00B04E6A" w:rsidRDefault="00244B2C" w:rsidP="006F330A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平成 24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502A81" w:rsidRPr="00B04E6A" w:rsidRDefault="00250D8B" w:rsidP="006F330A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4</w:t>
            </w:r>
          </w:p>
        </w:tc>
        <w:tc>
          <w:tcPr>
            <w:tcW w:w="7371" w:type="dxa"/>
          </w:tcPr>
          <w:p w:rsidR="00502A81" w:rsidRPr="00B04E6A" w:rsidRDefault="008E3B66" w:rsidP="00AF2A5F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2012</w:t>
            </w:r>
            <w:r w:rsidR="00AF2A5F" w:rsidRPr="00B04E6A">
              <w:rPr>
                <w:rFonts w:asciiTheme="majorEastAsia" w:eastAsiaTheme="majorEastAsia" w:hAnsiTheme="majorEastAsia"/>
              </w:rPr>
              <w:t>年4</w:t>
            </w:r>
            <w:r w:rsidRPr="00B04E6A">
              <w:rPr>
                <w:rFonts w:asciiTheme="majorEastAsia" w:eastAsiaTheme="majorEastAsia" w:hAnsiTheme="majorEastAsia"/>
              </w:rPr>
              <w:t>月から2012</w:t>
            </w:r>
            <w:r w:rsidR="00AF2A5F" w:rsidRPr="00B04E6A">
              <w:rPr>
                <w:rFonts w:asciiTheme="majorEastAsia" w:eastAsiaTheme="majorEastAsia" w:hAnsiTheme="majorEastAsia"/>
              </w:rPr>
              <w:t>年6月まで、セルジー大学の研究室にて研修（</w:t>
            </w:r>
            <w:r w:rsidR="00AF2A5F" w:rsidRPr="00B04E6A">
              <w:rPr>
                <w:rFonts w:asciiTheme="majorEastAsia" w:eastAsiaTheme="majorEastAsia" w:hAnsiTheme="majorEastAsia"/>
                <w:lang w:val="fr-FR"/>
              </w:rPr>
              <w:t>フランス</w:t>
            </w:r>
            <w:r w:rsidR="00AF2A5F" w:rsidRPr="00B04E6A">
              <w:rPr>
                <w:rFonts w:asciiTheme="majorEastAsia" w:eastAsiaTheme="majorEastAsia" w:hAnsiTheme="majorEastAsia"/>
              </w:rPr>
              <w:t>）</w:t>
            </w:r>
            <w:r w:rsidR="00AB076A" w:rsidRPr="00B04E6A">
              <w:rPr>
                <w:rFonts w:asciiTheme="majorEastAsia" w:eastAsiaTheme="majorEastAsia" w:hAnsiTheme="majorEastAsia"/>
              </w:rPr>
              <w:t>インターンシップ</w:t>
            </w:r>
            <w:r w:rsidR="004B7312" w:rsidRPr="00B04E6A">
              <w:rPr>
                <w:rFonts w:asciiTheme="majorEastAsia" w:eastAsiaTheme="majorEastAsia" w:hAnsiTheme="majorEastAsia"/>
              </w:rPr>
              <w:t>(Java開発者)</w:t>
            </w:r>
            <w:r w:rsidR="00AB076A" w:rsidRPr="00B04E6A">
              <w:rPr>
                <w:rFonts w:asciiTheme="majorEastAsia" w:eastAsiaTheme="majorEastAsia" w:hAnsiTheme="majorEastAsia"/>
              </w:rPr>
              <w:t xml:space="preserve"> </w:t>
            </w:r>
          </w:p>
        </w:tc>
      </w:tr>
      <w:tr w:rsidR="00AB076A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AB076A" w:rsidRPr="00B04E6A" w:rsidRDefault="00AB076A" w:rsidP="006F330A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平成 25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AB076A" w:rsidRPr="00B04E6A" w:rsidRDefault="00AB076A" w:rsidP="006F330A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5</w:t>
            </w:r>
          </w:p>
        </w:tc>
        <w:tc>
          <w:tcPr>
            <w:tcW w:w="7371" w:type="dxa"/>
          </w:tcPr>
          <w:p w:rsidR="00250D8B" w:rsidRPr="00B04E6A" w:rsidRDefault="003E06FE" w:rsidP="00250D8B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2013</w:t>
            </w:r>
            <w:r w:rsidR="00250D8B" w:rsidRPr="00B04E6A">
              <w:rPr>
                <w:rFonts w:asciiTheme="majorEastAsia" w:eastAsiaTheme="majorEastAsia" w:hAnsiTheme="majorEastAsia"/>
                <w:lang w:val="fr-FR"/>
              </w:rPr>
              <w:t>年</w:t>
            </w:r>
            <w:r w:rsidR="00250D8B" w:rsidRPr="00B04E6A">
              <w:rPr>
                <w:rFonts w:asciiTheme="majorEastAsia" w:eastAsiaTheme="majorEastAsia" w:hAnsiTheme="majorEastAsia"/>
              </w:rPr>
              <w:t>5</w:t>
            </w:r>
            <w:r w:rsidR="00250D8B" w:rsidRPr="00B04E6A">
              <w:rPr>
                <w:rFonts w:asciiTheme="majorEastAsia" w:eastAsiaTheme="majorEastAsia" w:hAnsiTheme="majorEastAsia"/>
                <w:lang w:val="fr-FR"/>
              </w:rPr>
              <w:t>月から</w:t>
            </w:r>
            <w:r w:rsidRPr="00B04E6A">
              <w:rPr>
                <w:rFonts w:asciiTheme="majorEastAsia" w:eastAsiaTheme="majorEastAsia" w:hAnsiTheme="majorEastAsia"/>
              </w:rPr>
              <w:t>2013</w:t>
            </w:r>
            <w:r w:rsidR="00250D8B" w:rsidRPr="00B04E6A">
              <w:rPr>
                <w:rFonts w:asciiTheme="majorEastAsia" w:eastAsiaTheme="majorEastAsia" w:hAnsiTheme="majorEastAsia"/>
                <w:lang w:val="fr-FR"/>
              </w:rPr>
              <w:t>年</w:t>
            </w:r>
            <w:r w:rsidR="00250D8B" w:rsidRPr="00B04E6A">
              <w:rPr>
                <w:rFonts w:asciiTheme="majorEastAsia" w:eastAsiaTheme="majorEastAsia" w:hAnsiTheme="majorEastAsia"/>
              </w:rPr>
              <w:t>8</w:t>
            </w:r>
            <w:r w:rsidR="00250D8B" w:rsidRPr="00B04E6A">
              <w:rPr>
                <w:rFonts w:asciiTheme="majorEastAsia" w:eastAsiaTheme="majorEastAsia" w:hAnsiTheme="majorEastAsia"/>
                <w:lang w:val="fr-FR"/>
              </w:rPr>
              <w:t>月まで、</w:t>
            </w:r>
            <w:r w:rsidR="00250D8B" w:rsidRPr="008700B3">
              <w:rPr>
                <w:rFonts w:asciiTheme="majorEastAsia" w:eastAsiaTheme="majorEastAsia" w:hAnsiTheme="majorEastAsia"/>
              </w:rPr>
              <w:t>MNCC</w:t>
            </w:r>
            <w:r w:rsidR="00250D8B" w:rsidRPr="00B04E6A">
              <w:rPr>
                <w:rFonts w:asciiTheme="majorEastAsia" w:eastAsiaTheme="majorEastAsia" w:hAnsiTheme="majorEastAsia"/>
                <w:lang w:val="fr-FR"/>
              </w:rPr>
              <w:t>有限会社にて研修</w:t>
            </w:r>
            <w:r w:rsidR="00250D8B" w:rsidRPr="00B04E6A">
              <w:rPr>
                <w:rFonts w:asciiTheme="majorEastAsia" w:eastAsiaTheme="majorEastAsia" w:hAnsiTheme="majorEastAsia"/>
              </w:rPr>
              <w:t>（</w:t>
            </w:r>
            <w:r w:rsidR="00250D8B" w:rsidRPr="00B04E6A">
              <w:rPr>
                <w:rFonts w:asciiTheme="majorEastAsia" w:eastAsiaTheme="majorEastAsia" w:hAnsiTheme="majorEastAsia"/>
                <w:lang w:val="fr-FR"/>
              </w:rPr>
              <w:t>フランス</w:t>
            </w:r>
            <w:r w:rsidR="00250D8B" w:rsidRPr="00B04E6A">
              <w:rPr>
                <w:rFonts w:asciiTheme="majorEastAsia" w:eastAsiaTheme="majorEastAsia" w:hAnsiTheme="majorEastAsia"/>
              </w:rPr>
              <w:t xml:space="preserve">） </w:t>
            </w:r>
          </w:p>
          <w:p w:rsidR="00AB076A" w:rsidRPr="00B04E6A" w:rsidRDefault="00250D8B" w:rsidP="00250D8B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</w:rPr>
              <w:t>（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ソフトウェア開発者</w:t>
            </w:r>
            <w:r w:rsidRPr="00B04E6A"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AB076A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AB076A" w:rsidRPr="00B04E6A" w:rsidRDefault="003E06FE" w:rsidP="008127A0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平成 27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AB076A" w:rsidRPr="00B04E6A" w:rsidRDefault="00AB076A" w:rsidP="008127A0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7371" w:type="dxa"/>
          </w:tcPr>
          <w:p w:rsidR="008E3B66" w:rsidRPr="00B04E6A" w:rsidRDefault="008E3B66" w:rsidP="008E3B66">
            <w:pPr>
              <w:rPr>
                <w:rFonts w:asciiTheme="majorEastAsia" w:eastAsiaTheme="majorEastAsia" w:hAnsiTheme="majorEastAsia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2015年</w:t>
            </w:r>
            <w:r w:rsidRPr="00B04E6A">
              <w:rPr>
                <w:rFonts w:asciiTheme="majorEastAsia" w:eastAsiaTheme="majorEastAsia" w:hAnsiTheme="majorEastAsia"/>
              </w:rPr>
              <w:t>2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月から</w:t>
            </w:r>
            <w:r w:rsidRPr="00B04E6A">
              <w:rPr>
                <w:rFonts w:asciiTheme="majorEastAsia" w:eastAsiaTheme="majorEastAsia" w:hAnsiTheme="majorEastAsia"/>
              </w:rPr>
              <w:t>2015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年</w:t>
            </w:r>
            <w:r w:rsidR="000A5A8B" w:rsidRPr="00B04E6A">
              <w:rPr>
                <w:rFonts w:asciiTheme="majorEastAsia" w:eastAsiaTheme="majorEastAsia" w:hAnsiTheme="majorEastAsia" w:hint="eastAsia"/>
              </w:rPr>
              <w:t>8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月まで、</w:t>
            </w:r>
            <w:proofErr w:type="spellStart"/>
            <w:r w:rsidRPr="008700B3">
              <w:rPr>
                <w:rFonts w:asciiTheme="majorEastAsia" w:eastAsiaTheme="majorEastAsia" w:hAnsiTheme="majorEastAsia"/>
              </w:rPr>
              <w:t>Serenis</w:t>
            </w:r>
            <w:proofErr w:type="spellEnd"/>
            <w:r w:rsidRPr="00B04E6A">
              <w:rPr>
                <w:rFonts w:asciiTheme="majorEastAsia" w:eastAsiaTheme="majorEastAsia" w:hAnsiTheme="majorEastAsia" w:hint="eastAsia"/>
              </w:rPr>
              <w:t>会社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にて研修</w:t>
            </w:r>
            <w:r w:rsidRPr="00B04E6A">
              <w:rPr>
                <w:rFonts w:asciiTheme="majorEastAsia" w:eastAsiaTheme="majorEastAsia" w:hAnsiTheme="majorEastAsia"/>
              </w:rPr>
              <w:t>（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フランス</w:t>
            </w:r>
            <w:r w:rsidRPr="00B04E6A">
              <w:rPr>
                <w:rFonts w:asciiTheme="majorEastAsia" w:eastAsiaTheme="majorEastAsia" w:hAnsiTheme="majorEastAsia"/>
              </w:rPr>
              <w:t xml:space="preserve">） </w:t>
            </w:r>
          </w:p>
          <w:p w:rsidR="00AB076A" w:rsidRPr="00B04E6A" w:rsidRDefault="008E3B66" w:rsidP="008E3B66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</w:rPr>
              <w:t>（</w:t>
            </w:r>
            <w:r w:rsidR="003279D6" w:rsidRPr="00B04E6A">
              <w:rPr>
                <w:rFonts w:asciiTheme="majorEastAsia" w:eastAsiaTheme="majorEastAsia" w:hAnsiTheme="majorEastAsia"/>
                <w:lang w:val="fr-FR"/>
              </w:rPr>
              <w:t>ＰＨＰ</w:t>
            </w:r>
            <w:r w:rsidRPr="00B04E6A">
              <w:rPr>
                <w:rFonts w:asciiTheme="majorEastAsia" w:eastAsiaTheme="majorEastAsia" w:hAnsiTheme="majorEastAsia"/>
                <w:lang w:val="fr-FR"/>
              </w:rPr>
              <w:t>開発者</w:t>
            </w:r>
            <w:r w:rsidRPr="00B04E6A">
              <w:rPr>
                <w:rFonts w:asciiTheme="majorEastAsia" w:eastAsiaTheme="majorEastAsia" w:hAnsiTheme="majorEastAsia"/>
              </w:rPr>
              <w:t>）</w:t>
            </w:r>
          </w:p>
        </w:tc>
      </w:tr>
      <w:tr w:rsidR="008E3B66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8E3B66" w:rsidRPr="00B04E6A" w:rsidRDefault="008E3B66" w:rsidP="008127A0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8E3B66" w:rsidRPr="00B04E6A" w:rsidRDefault="008E3B66" w:rsidP="008127A0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7371" w:type="dxa"/>
          </w:tcPr>
          <w:p w:rsidR="008E3B66" w:rsidRPr="00B04E6A" w:rsidRDefault="00802360" w:rsidP="008127A0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契約満了により退社</w:t>
            </w:r>
          </w:p>
        </w:tc>
      </w:tr>
      <w:tr w:rsidR="00146A32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146A32" w:rsidRPr="00B04E6A" w:rsidRDefault="00146A32" w:rsidP="00196BC1">
            <w:pPr>
              <w:rPr>
                <w:rFonts w:asciiTheme="majorEastAsia" w:eastAsiaTheme="majorEastAsia" w:hAnsiTheme="majorEastAsia"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lang w:val="fr-FR"/>
              </w:rPr>
              <w:t>平成28</w:t>
            </w: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146A32" w:rsidRPr="00B04E6A" w:rsidRDefault="00146A32" w:rsidP="00196BC1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7371" w:type="dxa"/>
          </w:tcPr>
          <w:p w:rsidR="00146A32" w:rsidRPr="00B04E6A" w:rsidRDefault="00146A32" w:rsidP="00196BC1">
            <w:pPr>
              <w:rPr>
                <w:rFonts w:asciiTheme="majorEastAsia" w:eastAsiaTheme="majorEastAsia" w:hAnsiTheme="majorEastAsia"/>
              </w:rPr>
            </w:pPr>
            <w:r w:rsidRPr="008700B3">
              <w:rPr>
                <w:rFonts w:asciiTheme="majorEastAsia" w:eastAsiaTheme="majorEastAsia" w:hAnsiTheme="majorEastAsia"/>
              </w:rPr>
              <w:t>Ninja Egg</w:t>
            </w:r>
            <w:r w:rsidRPr="00B04E6A">
              <w:rPr>
                <w:rFonts w:asciiTheme="majorEastAsia" w:eastAsiaTheme="majorEastAsia" w:hAnsiTheme="majorEastAsia" w:hint="eastAsia"/>
              </w:rPr>
              <w:t>株式会社、サーバーサイドエンジニア</w:t>
            </w:r>
            <w:r w:rsidR="0008741F" w:rsidRPr="00B04E6A">
              <w:rPr>
                <w:rFonts w:asciiTheme="majorEastAsia" w:eastAsiaTheme="majorEastAsia" w:hAnsiTheme="majorEastAsia"/>
              </w:rPr>
              <w:t xml:space="preserve"> (</w:t>
            </w:r>
            <w:r w:rsidR="0008741F" w:rsidRPr="00B04E6A">
              <w:rPr>
                <w:rFonts w:asciiTheme="majorEastAsia" w:eastAsiaTheme="majorEastAsia" w:hAnsiTheme="majorEastAsia" w:hint="eastAsia"/>
              </w:rPr>
              <w:t>現在に至る</w:t>
            </w:r>
            <w:r w:rsidR="0008741F" w:rsidRPr="00B04E6A">
              <w:rPr>
                <w:rFonts w:asciiTheme="majorEastAsia" w:eastAsiaTheme="majorEastAsia" w:hAnsiTheme="majorEastAsia"/>
              </w:rPr>
              <w:t>)</w:t>
            </w:r>
          </w:p>
        </w:tc>
      </w:tr>
      <w:tr w:rsidR="008E3B66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</w:tcPr>
          <w:p w:rsidR="008E3B66" w:rsidRPr="00B04E6A" w:rsidRDefault="008E3B66" w:rsidP="008127A0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</w:tcPr>
          <w:p w:rsidR="008E3B66" w:rsidRPr="00B04E6A" w:rsidRDefault="008E3B66" w:rsidP="008127A0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7371" w:type="dxa"/>
          </w:tcPr>
          <w:p w:rsidR="008E3B66" w:rsidRPr="00B04E6A" w:rsidRDefault="008E3B66" w:rsidP="008127A0">
            <w:pPr>
              <w:rPr>
                <w:rFonts w:asciiTheme="majorEastAsia" w:eastAsiaTheme="majorEastAsia" w:hAnsiTheme="majorEastAsia"/>
                <w:lang w:val="fr-FR"/>
              </w:rPr>
            </w:pPr>
          </w:p>
        </w:tc>
      </w:tr>
      <w:tr w:rsidR="00AB076A" w:rsidRPr="00B04E6A" w:rsidTr="00266A1F">
        <w:trPr>
          <w:trHeight w:val="397"/>
        </w:trPr>
        <w:tc>
          <w:tcPr>
            <w:tcW w:w="885" w:type="dxa"/>
            <w:tcBorders>
              <w:top w:val="single" w:sz="4" w:space="0" w:color="auto"/>
              <w:bottom w:val="single" w:sz="12" w:space="0" w:color="auto"/>
              <w:right w:val="dotted" w:sz="4" w:space="0" w:color="auto"/>
            </w:tcBorders>
          </w:tcPr>
          <w:p w:rsidR="00AB076A" w:rsidRPr="00B04E6A" w:rsidRDefault="00AB076A" w:rsidP="008127A0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363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</w:tcBorders>
          </w:tcPr>
          <w:p w:rsidR="00AB076A" w:rsidRPr="00B04E6A" w:rsidRDefault="00AB076A" w:rsidP="008127A0">
            <w:pPr>
              <w:rPr>
                <w:rFonts w:asciiTheme="majorEastAsia" w:eastAsiaTheme="majorEastAsia" w:hAnsiTheme="majorEastAsia"/>
                <w:b/>
                <w:lang w:val="fr-FR"/>
              </w:rPr>
            </w:pPr>
          </w:p>
        </w:tc>
        <w:tc>
          <w:tcPr>
            <w:tcW w:w="7371" w:type="dxa"/>
          </w:tcPr>
          <w:p w:rsidR="00AB076A" w:rsidRPr="00B04E6A" w:rsidRDefault="00AB076A" w:rsidP="008127A0">
            <w:pPr>
              <w:jc w:val="right"/>
              <w:rPr>
                <w:rFonts w:asciiTheme="majorEastAsia" w:eastAsiaTheme="majorEastAsia" w:hAnsiTheme="majorEastAsia"/>
                <w:b/>
                <w:lang w:val="fr-FR"/>
              </w:rPr>
            </w:pPr>
            <w:r w:rsidRPr="00B04E6A">
              <w:rPr>
                <w:rFonts w:asciiTheme="majorEastAsia" w:eastAsiaTheme="majorEastAsia" w:hAnsiTheme="majorEastAsia"/>
                <w:b/>
                <w:lang w:val="fr-FR"/>
              </w:rPr>
              <w:t>以上</w:t>
            </w:r>
          </w:p>
        </w:tc>
      </w:tr>
    </w:tbl>
    <w:p w:rsidR="00E3006E" w:rsidRPr="00B04E6A" w:rsidRDefault="00DD12DC">
      <w:pPr>
        <w:rPr>
          <w:rFonts w:asciiTheme="majorEastAsia" w:eastAsiaTheme="majorEastAsia" w:hAnsiTheme="majorEastAsia"/>
          <w:b/>
        </w:rPr>
      </w:pPr>
      <w:r w:rsidRPr="00B04E6A">
        <w:rPr>
          <w:rFonts w:asciiTheme="majorEastAsia" w:eastAsiaTheme="majorEastAsia" w:hAnsiTheme="majorEastAsia"/>
        </w:rPr>
        <w:tab/>
      </w:r>
    </w:p>
    <w:p w:rsidR="00E3006E" w:rsidRPr="00B04E6A" w:rsidRDefault="00E3006E">
      <w:pPr>
        <w:spacing w:line="20" w:lineRule="exact"/>
        <w:rPr>
          <w:rFonts w:asciiTheme="majorEastAsia" w:eastAsiaTheme="majorEastAsia" w:hAnsiTheme="majorEastAsia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4"/>
        <w:gridCol w:w="454"/>
        <w:gridCol w:w="7371"/>
      </w:tblGrid>
      <w:tr w:rsidR="00E3006E" w:rsidRPr="00B04E6A">
        <w:trPr>
          <w:trHeight w:val="284"/>
        </w:trPr>
        <w:tc>
          <w:tcPr>
            <w:tcW w:w="794" w:type="dxa"/>
          </w:tcPr>
          <w:p w:rsidR="00E3006E" w:rsidRPr="00B04E6A" w:rsidRDefault="00DD12DC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B04E6A">
              <w:rPr>
                <w:rFonts w:asciiTheme="majorEastAsia" w:eastAsiaTheme="majorEastAsia" w:hAnsiTheme="majorEastAsia"/>
                <w:sz w:val="20"/>
              </w:rPr>
              <w:t>年</w:t>
            </w:r>
          </w:p>
        </w:tc>
        <w:tc>
          <w:tcPr>
            <w:tcW w:w="454" w:type="dxa"/>
          </w:tcPr>
          <w:p w:rsidR="00E3006E" w:rsidRPr="00B04E6A" w:rsidRDefault="00DD12DC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B04E6A">
              <w:rPr>
                <w:rFonts w:asciiTheme="majorEastAsia" w:eastAsiaTheme="majorEastAsia" w:hAnsiTheme="majorEastAsia"/>
                <w:sz w:val="20"/>
              </w:rPr>
              <w:t>月</w:t>
            </w:r>
          </w:p>
        </w:tc>
        <w:tc>
          <w:tcPr>
            <w:tcW w:w="7371" w:type="dxa"/>
          </w:tcPr>
          <w:p w:rsidR="00E3006E" w:rsidRPr="00B04E6A" w:rsidRDefault="00DD12DC">
            <w:pPr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B04E6A">
              <w:rPr>
                <w:rFonts w:asciiTheme="majorEastAsia" w:eastAsiaTheme="majorEastAsia" w:hAnsiTheme="majorEastAsia"/>
                <w:sz w:val="20"/>
              </w:rPr>
              <w:t>免　許　・　資　格</w:t>
            </w:r>
          </w:p>
        </w:tc>
      </w:tr>
      <w:tr w:rsidR="00E3006E" w:rsidRPr="00B04E6A">
        <w:trPr>
          <w:trHeight w:val="397"/>
        </w:trPr>
        <w:tc>
          <w:tcPr>
            <w:tcW w:w="794" w:type="dxa"/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454" w:type="dxa"/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7371" w:type="dxa"/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</w:tbl>
    <w:p w:rsidR="00E3006E" w:rsidRPr="00B04E6A" w:rsidRDefault="00E3006E">
      <w:pPr>
        <w:spacing w:line="20" w:lineRule="exact"/>
        <w:rPr>
          <w:rFonts w:asciiTheme="majorEastAsia" w:eastAsiaTheme="majorEastAsia" w:hAnsiTheme="majorEastAsia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237"/>
        <w:gridCol w:w="1191"/>
        <w:gridCol w:w="1191"/>
      </w:tblGrid>
      <w:tr w:rsidR="00E3006E" w:rsidRPr="00B04E6A">
        <w:trPr>
          <w:cantSplit/>
          <w:trHeight w:val="680"/>
        </w:trPr>
        <w:tc>
          <w:tcPr>
            <w:tcW w:w="6237" w:type="dxa"/>
            <w:vMerge w:val="restart"/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志望の動機、特技、好きな学科など</w:t>
            </w:r>
          </w:p>
          <w:p w:rsidR="00DB1FDB" w:rsidRDefault="00A77EC1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ウェブや</w:t>
            </w:r>
            <w:r w:rsidRPr="00A77EC1">
              <w:rPr>
                <w:rFonts w:asciiTheme="majorEastAsia" w:eastAsiaTheme="majorEastAsia" w:hAnsiTheme="majorEastAsia" w:hint="eastAsia"/>
                <w:szCs w:val="21"/>
              </w:rPr>
              <w:t>モバイルアプリケーション</w:t>
            </w:r>
            <w:r w:rsidR="00E85DEE" w:rsidRPr="00B04E6A">
              <w:rPr>
                <w:rFonts w:asciiTheme="majorEastAsia" w:eastAsiaTheme="majorEastAsia" w:hAnsiTheme="majorEastAsia" w:hint="eastAsia"/>
                <w:szCs w:val="21"/>
              </w:rPr>
              <w:t>など</w:t>
            </w:r>
            <w:r w:rsidR="00356395" w:rsidRPr="00B04E6A">
              <w:rPr>
                <w:rFonts w:asciiTheme="majorEastAsia" w:eastAsiaTheme="majorEastAsia" w:hAnsiTheme="majorEastAsia"/>
                <w:szCs w:val="21"/>
              </w:rPr>
              <w:t>を開発したい</w:t>
            </w:r>
            <w:r w:rsidR="001B395F" w:rsidRPr="00B04E6A">
              <w:rPr>
                <w:rFonts w:asciiTheme="majorEastAsia" w:eastAsiaTheme="majorEastAsia" w:hAnsiTheme="majorEastAsia"/>
                <w:szCs w:val="21"/>
              </w:rPr>
              <w:t>です</w:t>
            </w:r>
            <w:r w:rsidR="00504DE5" w:rsidRPr="00B04E6A">
              <w:rPr>
                <w:rFonts w:asciiTheme="majorEastAsia" w:eastAsiaTheme="majorEastAsia" w:hAnsiTheme="majorEastAsia"/>
                <w:szCs w:val="21"/>
              </w:rPr>
              <w:t>。私は私の以前の仕事の経験を活用し、あなたの会社のIT部門で積極的な役割を</w:t>
            </w:r>
            <w:r w:rsidR="00AB6BA3" w:rsidRPr="00B04E6A">
              <w:rPr>
                <w:rFonts w:asciiTheme="majorEastAsia" w:eastAsiaTheme="majorEastAsia" w:hAnsiTheme="majorEastAsia"/>
                <w:szCs w:val="21"/>
              </w:rPr>
              <w:t>果したいです</w:t>
            </w:r>
            <w:r w:rsidR="00504DE5" w:rsidRPr="00B04E6A">
              <w:rPr>
                <w:rFonts w:asciiTheme="majorEastAsia" w:eastAsiaTheme="majorEastAsia" w:hAnsiTheme="majorEastAsia"/>
                <w:szCs w:val="21"/>
              </w:rPr>
              <w:t>。</w:t>
            </w:r>
            <w:r w:rsidR="00220647" w:rsidRPr="00B04E6A">
              <w:rPr>
                <w:rFonts w:asciiTheme="majorEastAsia" w:eastAsiaTheme="majorEastAsia" w:hAnsiTheme="majorEastAsia" w:hint="eastAsia"/>
                <w:szCs w:val="21"/>
              </w:rPr>
              <w:t>また得意の多プログラミング言語能力も生かすことができます。</w:t>
            </w:r>
          </w:p>
          <w:p w:rsidR="00A77EC1" w:rsidRPr="00B04E6A" w:rsidRDefault="00A77EC1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0843BA" w:rsidRPr="00B04E6A" w:rsidRDefault="00E17F71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Cs w:val="21"/>
              </w:rPr>
              <w:t>特技：日本語（</w:t>
            </w:r>
            <w:r w:rsidR="003452B6" w:rsidRPr="00B04E6A">
              <w:rPr>
                <w:rFonts w:asciiTheme="majorEastAsia" w:eastAsiaTheme="majorEastAsia" w:hAnsiTheme="majorEastAsia"/>
                <w:szCs w:val="21"/>
              </w:rPr>
              <w:t>独学により</w:t>
            </w:r>
            <w:r w:rsidR="00C9008C" w:rsidRPr="00B04E6A">
              <w:rPr>
                <w:rFonts w:asciiTheme="majorEastAsia" w:eastAsiaTheme="majorEastAsia" w:hAnsiTheme="majorEastAsia"/>
                <w:szCs w:val="21"/>
              </w:rPr>
              <w:t>、現在は</w:t>
            </w:r>
            <w:r w:rsidR="00C9008C" w:rsidRPr="00B04E6A">
              <w:rPr>
                <w:rFonts w:asciiTheme="majorEastAsia" w:eastAsiaTheme="majorEastAsia" w:hAnsiTheme="majorEastAsia"/>
                <w:sz w:val="24"/>
                <w:szCs w:val="24"/>
              </w:rPr>
              <w:t>日本語能力試験</w:t>
            </w:r>
            <w:r w:rsidR="004E429A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="00344B71" w:rsidRPr="00B04E6A">
              <w:rPr>
                <w:rFonts w:asciiTheme="majorEastAsia" w:eastAsiaTheme="majorEastAsia" w:hAnsiTheme="majorEastAsia"/>
                <w:sz w:val="24"/>
                <w:szCs w:val="24"/>
              </w:rPr>
              <w:t>級</w:t>
            </w:r>
            <w:r w:rsidR="00344B71" w:rsidRPr="00B04E6A">
              <w:rPr>
                <w:rFonts w:asciiTheme="majorEastAsia" w:eastAsiaTheme="majorEastAsia" w:hAnsiTheme="majorEastAsia"/>
                <w:szCs w:val="21"/>
              </w:rPr>
              <w:t>レベル</w:t>
            </w:r>
            <w:r w:rsidR="00DC57A6" w:rsidRPr="00B04E6A">
              <w:rPr>
                <w:rFonts w:asciiTheme="majorEastAsia" w:eastAsiaTheme="majorEastAsia" w:hAnsiTheme="majorEastAsia"/>
                <w:szCs w:val="21"/>
              </w:rPr>
              <w:t>)</w:t>
            </w:r>
            <w:r w:rsidR="00344B71" w:rsidRPr="00B04E6A">
              <w:rPr>
                <w:rFonts w:asciiTheme="majorEastAsia" w:eastAsiaTheme="majorEastAsia" w:hAnsiTheme="majorEastAsia"/>
                <w:szCs w:val="21"/>
              </w:rPr>
              <w:t>、英語</w:t>
            </w:r>
            <w:r w:rsidR="003452B6" w:rsidRPr="00B04E6A">
              <w:rPr>
                <w:rFonts w:asciiTheme="majorEastAsia" w:eastAsiaTheme="majorEastAsia" w:hAnsiTheme="majorEastAsia"/>
                <w:szCs w:val="21"/>
              </w:rPr>
              <w:t>(母国語)</w:t>
            </w:r>
            <w:r w:rsidR="00344B71" w:rsidRPr="00B04E6A">
              <w:rPr>
                <w:rFonts w:asciiTheme="majorEastAsia" w:eastAsiaTheme="majorEastAsia" w:hAnsiTheme="majorEastAsia"/>
                <w:szCs w:val="21"/>
              </w:rPr>
              <w:t>、フランス語</w:t>
            </w:r>
            <w:r w:rsidR="003452B6" w:rsidRPr="00B04E6A">
              <w:rPr>
                <w:rFonts w:asciiTheme="majorEastAsia" w:eastAsiaTheme="majorEastAsia" w:hAnsiTheme="majorEastAsia"/>
                <w:szCs w:val="21"/>
              </w:rPr>
              <w:t>(母国語</w:t>
            </w:r>
            <w:r w:rsidR="00957958">
              <w:rPr>
                <w:rFonts w:asciiTheme="majorEastAsia" w:eastAsiaTheme="majorEastAsia" w:hAnsiTheme="majorEastAsia" w:hint="eastAsia"/>
                <w:szCs w:val="21"/>
              </w:rPr>
              <w:t>レベル</w:t>
            </w:r>
            <w:r w:rsidR="003452B6" w:rsidRPr="00B04E6A">
              <w:rPr>
                <w:rFonts w:asciiTheme="majorEastAsia" w:eastAsiaTheme="majorEastAsia" w:hAnsiTheme="majorEastAsia"/>
                <w:szCs w:val="21"/>
              </w:rPr>
              <w:t>)</w:t>
            </w:r>
          </w:p>
          <w:p w:rsidR="00B47DA8" w:rsidRDefault="00356395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Cs w:val="21"/>
              </w:rPr>
              <w:t>プログラミング言語(</w:t>
            </w:r>
            <w:r w:rsidR="00FA5027" w:rsidRPr="00B04E6A">
              <w:rPr>
                <w:rFonts w:asciiTheme="majorEastAsia" w:eastAsiaTheme="majorEastAsia" w:hAnsiTheme="majorEastAsia"/>
                <w:szCs w:val="21"/>
              </w:rPr>
              <w:t>Python</w:t>
            </w:r>
            <w:r w:rsidR="00FA5027" w:rsidRPr="00B04E6A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E85DEE" w:rsidRPr="00B04E6A">
              <w:rPr>
                <w:rFonts w:asciiTheme="majorEastAsia" w:eastAsiaTheme="majorEastAsia" w:hAnsiTheme="majorEastAsia"/>
                <w:szCs w:val="21"/>
              </w:rPr>
              <w:t>Java</w:t>
            </w:r>
            <w:r w:rsidR="00D4138C" w:rsidRPr="00B04E6A">
              <w:rPr>
                <w:rFonts w:asciiTheme="majorEastAsia" w:eastAsiaTheme="majorEastAsia" w:hAnsiTheme="majorEastAsia"/>
                <w:szCs w:val="21"/>
              </w:rPr>
              <w:t>（Android）</w:t>
            </w:r>
            <w:r w:rsidR="00E85DEE" w:rsidRPr="00B04E6A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4B1DE6" w:rsidRPr="00B04E6A">
              <w:rPr>
                <w:rFonts w:asciiTheme="majorEastAsia" w:eastAsiaTheme="majorEastAsia" w:hAnsiTheme="majorEastAsia"/>
                <w:szCs w:val="21"/>
              </w:rPr>
              <w:t>C、PHP5、HTML5、CSS3、MySQL、</w:t>
            </w:r>
            <w:r w:rsidR="000F6642" w:rsidRPr="00B04E6A">
              <w:rPr>
                <w:rFonts w:asciiTheme="majorEastAsia" w:eastAsiaTheme="majorEastAsia" w:hAnsiTheme="majorEastAsia"/>
                <w:szCs w:val="21"/>
              </w:rPr>
              <w:t>Apache、</w:t>
            </w:r>
            <w:r w:rsidR="004B1DE6" w:rsidRPr="00B04E6A">
              <w:rPr>
                <w:rFonts w:asciiTheme="majorEastAsia" w:eastAsiaTheme="majorEastAsia" w:hAnsiTheme="majorEastAsia"/>
                <w:szCs w:val="21"/>
              </w:rPr>
              <w:t>オラクル、PL/SQL、PostgreSQL、スクリプトシェル（バッシュ）、UML、JavaScript、XML、C++</w:t>
            </w:r>
            <w:r w:rsidRPr="00B04E6A">
              <w:rPr>
                <w:rFonts w:asciiTheme="majorEastAsia" w:eastAsiaTheme="majorEastAsia" w:hAnsiTheme="majorEastAsia"/>
                <w:szCs w:val="21"/>
              </w:rPr>
              <w:t>)、</w:t>
            </w:r>
            <w:bookmarkStart w:id="0" w:name="_GoBack"/>
            <w:bookmarkEnd w:id="0"/>
          </w:p>
          <w:p w:rsidR="003A2846" w:rsidRDefault="00356395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Cs w:val="21"/>
              </w:rPr>
              <w:t>コンピューター（</w:t>
            </w:r>
            <w:r w:rsidR="00D4138C" w:rsidRPr="00B04E6A">
              <w:rPr>
                <w:rFonts w:asciiTheme="majorEastAsia" w:eastAsiaTheme="majorEastAsia" w:hAnsiTheme="majorEastAsia"/>
                <w:szCs w:val="21"/>
              </w:rPr>
              <w:t>Django</w:t>
            </w:r>
            <w:r w:rsidR="00D4138C" w:rsidRPr="00B04E6A">
              <w:rPr>
                <w:rFonts w:asciiTheme="majorEastAsia" w:eastAsiaTheme="majorEastAsia" w:hAnsiTheme="majorEastAsia" w:hint="eastAsia"/>
                <w:szCs w:val="21"/>
              </w:rPr>
              <w:t>、</w:t>
            </w:r>
            <w:r w:rsidR="001F10B8" w:rsidRPr="00B04E6A">
              <w:rPr>
                <w:rFonts w:asciiTheme="majorEastAsia" w:eastAsiaTheme="majorEastAsia" w:hAnsiTheme="majorEastAsia"/>
                <w:szCs w:val="21"/>
              </w:rPr>
              <w:t>エクリプス、ネットビーンズ、</w:t>
            </w:r>
            <w:r w:rsidR="00092542" w:rsidRPr="00B04E6A">
              <w:rPr>
                <w:rFonts w:asciiTheme="majorEastAsia" w:eastAsiaTheme="majorEastAsia" w:hAnsiTheme="majorEastAsia"/>
                <w:szCs w:val="21"/>
              </w:rPr>
              <w:t>ファイルジラ、ワイヤシャーク、アパッチ トムキャット、MySQL Workbench、リブレオフィス、</w:t>
            </w:r>
            <w:r w:rsidRPr="00B04E6A">
              <w:rPr>
                <w:rFonts w:asciiTheme="majorEastAsia" w:eastAsiaTheme="majorEastAsia" w:hAnsiTheme="majorEastAsia"/>
                <w:szCs w:val="21"/>
              </w:rPr>
              <w:t>マッキントッシュ、マイクロソフト版オフィス等</w:t>
            </w:r>
            <w:r w:rsidR="003A2846" w:rsidRPr="00B04E6A">
              <w:rPr>
                <w:rFonts w:asciiTheme="majorEastAsia" w:eastAsiaTheme="majorEastAsia" w:hAnsiTheme="majorEastAsia"/>
                <w:szCs w:val="21"/>
              </w:rPr>
              <w:t>)</w:t>
            </w:r>
          </w:p>
          <w:p w:rsidR="0044475C" w:rsidRPr="00B04E6A" w:rsidRDefault="0044475C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356395" w:rsidRPr="00B04E6A" w:rsidRDefault="00356395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Cs w:val="21"/>
              </w:rPr>
              <w:t>オペレーティングシステム</w:t>
            </w:r>
            <w:r w:rsidR="003A2846" w:rsidRPr="00B04E6A">
              <w:rPr>
                <w:rFonts w:asciiTheme="majorEastAsia" w:eastAsiaTheme="majorEastAsia" w:hAnsiTheme="majorEastAsia"/>
                <w:szCs w:val="21"/>
              </w:rPr>
              <w:t>:</w:t>
            </w:r>
            <w:r w:rsidRPr="00B04E6A">
              <w:rPr>
                <w:rFonts w:asciiTheme="majorEastAsia" w:eastAsiaTheme="majorEastAsia" w:hAnsiTheme="majorEastAsia"/>
                <w:szCs w:val="21"/>
              </w:rPr>
              <w:t>(</w:t>
            </w:r>
            <w:r w:rsidR="0071429B" w:rsidRPr="00B04E6A">
              <w:rPr>
                <w:rFonts w:asciiTheme="majorEastAsia" w:eastAsiaTheme="majorEastAsia" w:hAnsiTheme="majorEastAsia"/>
                <w:szCs w:val="21"/>
              </w:rPr>
              <w:t>Linux、Macintosh</w:t>
            </w:r>
            <w:r w:rsidRPr="00B04E6A">
              <w:rPr>
                <w:rFonts w:asciiTheme="majorEastAsia" w:eastAsiaTheme="majorEastAsia" w:hAnsiTheme="majorEastAsia"/>
                <w:szCs w:val="21"/>
              </w:rPr>
              <w:t>、</w:t>
            </w:r>
            <w:r w:rsidR="0071429B" w:rsidRPr="00B04E6A">
              <w:rPr>
                <w:rFonts w:asciiTheme="majorEastAsia" w:eastAsiaTheme="majorEastAsia" w:hAnsiTheme="majorEastAsia"/>
                <w:szCs w:val="21"/>
              </w:rPr>
              <w:t>Microsoft Windows</w:t>
            </w:r>
            <w:r w:rsidR="00B22981" w:rsidRPr="00B04E6A">
              <w:rPr>
                <w:rFonts w:asciiTheme="majorEastAsia" w:eastAsiaTheme="majorEastAsia" w:hAnsiTheme="majorEastAsia"/>
                <w:szCs w:val="21"/>
              </w:rPr>
              <w:t>)</w:t>
            </w:r>
          </w:p>
          <w:p w:rsidR="0044475C" w:rsidRDefault="0044475C">
            <w:pPr>
              <w:rPr>
                <w:rFonts w:asciiTheme="majorEastAsia" w:eastAsiaTheme="majorEastAsia" w:hAnsiTheme="majorEastAsia"/>
              </w:rPr>
            </w:pPr>
          </w:p>
          <w:p w:rsidR="00D4138C" w:rsidRDefault="00B04E6A">
            <w:pPr>
              <w:rPr>
                <w:rFonts w:asciiTheme="majorEastAsia" w:eastAsiaTheme="majorEastAsia" w:hAnsiTheme="majorEastAsia" w:cs="MS Mincho"/>
              </w:rPr>
            </w:pPr>
            <w:r w:rsidRPr="00B04E6A">
              <w:rPr>
                <w:rFonts w:asciiTheme="majorEastAsia" w:eastAsiaTheme="majorEastAsia" w:hAnsiTheme="majorEastAsia" w:hint="eastAsia"/>
              </w:rPr>
              <w:t>ソフトウェア工学</w:t>
            </w:r>
            <w:r w:rsidR="00D4138C" w:rsidRPr="00B04E6A">
              <w:rPr>
                <w:rFonts w:asciiTheme="majorEastAsia" w:eastAsiaTheme="majorEastAsia" w:hAnsiTheme="majorEastAsia" w:hint="eastAsia"/>
              </w:rPr>
              <w:t>原</w:t>
            </w:r>
            <w:r w:rsidR="00D4138C" w:rsidRPr="00B04E6A">
              <w:rPr>
                <w:rFonts w:asciiTheme="majorEastAsia" w:eastAsiaTheme="majorEastAsia" w:hAnsiTheme="majorEastAsia" w:cs="MS Mincho" w:hint="eastAsia"/>
              </w:rPr>
              <w:t>則</w:t>
            </w:r>
            <w:r>
              <w:rPr>
                <w:rFonts w:asciiTheme="majorEastAsia" w:eastAsiaTheme="majorEastAsia" w:hAnsiTheme="majorEastAsia" w:cs="MS Mincho"/>
              </w:rPr>
              <w:t xml:space="preserve">: </w:t>
            </w:r>
            <w:r w:rsidRPr="00B04E6A">
              <w:rPr>
                <w:rFonts w:asciiTheme="majorEastAsia" w:eastAsiaTheme="majorEastAsia" w:hAnsiTheme="majorEastAsia" w:cs="MS Mincho" w:hint="eastAsia"/>
              </w:rPr>
              <w:t>アジャイルソフトウェア開発</w:t>
            </w:r>
          </w:p>
          <w:p w:rsidR="00BC6E26" w:rsidRPr="00B04E6A" w:rsidRDefault="00BC6E26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D4138C" w:rsidRDefault="004E429A" w:rsidP="00B618CE">
            <w:pPr>
              <w:rPr>
                <w:rStyle w:val="Hyperlink"/>
                <w:rFonts w:asciiTheme="majorEastAsia" w:eastAsiaTheme="majorEastAsia" w:hAnsiTheme="majorEastAsia"/>
                <w:szCs w:val="21"/>
              </w:rPr>
            </w:pPr>
            <w:hyperlink r:id="rId7" w:history="1">
              <w:r w:rsidR="00D20DB0" w:rsidRPr="00B04E6A">
                <w:rPr>
                  <w:rStyle w:val="Hyperlink"/>
                  <w:rFonts w:asciiTheme="majorEastAsia" w:eastAsiaTheme="majorEastAsia" w:hAnsiTheme="majorEastAsia"/>
                  <w:szCs w:val="21"/>
                </w:rPr>
                <w:t>私の</w:t>
              </w:r>
              <w:proofErr w:type="spellStart"/>
              <w:r w:rsidR="00D20DB0" w:rsidRPr="00B04E6A">
                <w:rPr>
                  <w:rStyle w:val="Hyperlink"/>
                  <w:rFonts w:asciiTheme="majorEastAsia" w:eastAsiaTheme="majorEastAsia" w:hAnsiTheme="majorEastAsia"/>
                  <w:szCs w:val="21"/>
                </w:rPr>
                <w:t>Github</w:t>
              </w:r>
              <w:proofErr w:type="spellEnd"/>
            </w:hyperlink>
          </w:p>
          <w:p w:rsidR="00BC6E26" w:rsidRPr="00B04E6A" w:rsidRDefault="00BC6E26" w:rsidP="00B618CE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B618CE" w:rsidRPr="00B04E6A" w:rsidRDefault="00B618CE" w:rsidP="00B618CE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Cs w:val="21"/>
              </w:rPr>
              <w:t>好きな学科：</w:t>
            </w:r>
            <w:r w:rsidR="00124739" w:rsidRPr="00B04E6A">
              <w:rPr>
                <w:rFonts w:asciiTheme="majorEastAsia" w:eastAsiaTheme="majorEastAsia" w:hAnsiTheme="majorEastAsia"/>
                <w:szCs w:val="21"/>
              </w:rPr>
              <w:t>言語</w:t>
            </w:r>
            <w:r w:rsidR="00A77EC1">
              <w:rPr>
                <w:rFonts w:hint="eastAsia"/>
              </w:rPr>
              <w:t>学</w:t>
            </w:r>
            <w:r w:rsidR="00A77EC1">
              <w:rPr>
                <w:rFonts w:ascii="MS Mincho" w:hAnsi="MS Mincho" w:cs="MS Mincho" w:hint="eastAsia"/>
              </w:rPr>
              <w:t>習、</w:t>
            </w:r>
          </w:p>
          <w:p w:rsidR="00E3006E" w:rsidRPr="00B04E6A" w:rsidRDefault="00B618CE" w:rsidP="0084474F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Cs w:val="21"/>
              </w:rPr>
              <w:t xml:space="preserve">趣味： </w:t>
            </w:r>
            <w:r w:rsidR="00D07F11" w:rsidRPr="00B04E6A">
              <w:rPr>
                <w:rFonts w:asciiTheme="majorEastAsia" w:eastAsiaTheme="majorEastAsia" w:hAnsiTheme="majorEastAsia"/>
                <w:szCs w:val="21"/>
              </w:rPr>
              <w:t>サッカー</w:t>
            </w:r>
            <w:r w:rsidRPr="00B04E6A">
              <w:rPr>
                <w:rFonts w:asciiTheme="majorEastAsia" w:eastAsiaTheme="majorEastAsia" w:hAnsiTheme="majorEastAsia"/>
                <w:szCs w:val="21"/>
              </w:rPr>
              <w:t>、</w:t>
            </w:r>
            <w:r w:rsidR="00972881" w:rsidRPr="00B04E6A">
              <w:rPr>
                <w:rFonts w:asciiTheme="majorEastAsia" w:eastAsiaTheme="majorEastAsia" w:hAnsiTheme="majorEastAsia" w:hint="eastAsia"/>
                <w:szCs w:val="21"/>
              </w:rPr>
              <w:t>チェス</w:t>
            </w:r>
            <w:r w:rsidR="00D07F11" w:rsidRPr="00B04E6A">
              <w:rPr>
                <w:rFonts w:asciiTheme="majorEastAsia" w:eastAsiaTheme="majorEastAsia" w:hAnsiTheme="majorEastAsia"/>
                <w:szCs w:val="21"/>
              </w:rPr>
              <w:t>、</w:t>
            </w:r>
            <w:r w:rsidR="0084474F" w:rsidRPr="00B04E6A">
              <w:rPr>
                <w:rFonts w:asciiTheme="majorEastAsia" w:eastAsiaTheme="majorEastAsia" w:hAnsiTheme="majorEastAsia"/>
                <w:szCs w:val="21"/>
              </w:rPr>
              <w:t>動物のドキュメンタリー鑑賞</w:t>
            </w:r>
          </w:p>
        </w:tc>
        <w:tc>
          <w:tcPr>
            <w:tcW w:w="2381" w:type="dxa"/>
            <w:gridSpan w:val="2"/>
            <w:tcBorders>
              <w:bottom w:val="nil"/>
            </w:tcBorders>
          </w:tcPr>
          <w:p w:rsidR="00E3006E" w:rsidRPr="00B04E6A" w:rsidRDefault="00DD12DC">
            <w:pPr>
              <w:spacing w:line="360" w:lineRule="auto"/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通勤時間</w:t>
            </w:r>
          </w:p>
          <w:p w:rsidR="00E3006E" w:rsidRPr="00B04E6A" w:rsidRDefault="00DD12DC">
            <w:pPr>
              <w:spacing w:line="360" w:lineRule="auto"/>
              <w:jc w:val="right"/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 xml:space="preserve">　約　　　　時間　　　　分</w:t>
            </w:r>
          </w:p>
        </w:tc>
      </w:tr>
      <w:tr w:rsidR="00E3006E" w:rsidRPr="00B04E6A">
        <w:trPr>
          <w:cantSplit/>
          <w:trHeight w:val="680"/>
        </w:trPr>
        <w:tc>
          <w:tcPr>
            <w:tcW w:w="6237" w:type="dxa"/>
            <w:vMerge/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23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扶養家族数（配偶者を除く）</w:t>
            </w:r>
          </w:p>
          <w:p w:rsidR="00E3006E" w:rsidRPr="00B04E6A" w:rsidRDefault="00E3006E">
            <w:pPr>
              <w:jc w:val="right"/>
              <w:rPr>
                <w:rFonts w:asciiTheme="majorEastAsia" w:eastAsiaTheme="majorEastAsia" w:hAnsiTheme="majorEastAsia"/>
                <w:sz w:val="16"/>
              </w:rPr>
            </w:pPr>
          </w:p>
          <w:p w:rsidR="00E3006E" w:rsidRPr="00B04E6A" w:rsidRDefault="00F755D2">
            <w:pPr>
              <w:jc w:val="right"/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0</w:t>
            </w:r>
            <w:r w:rsidR="00DD12DC" w:rsidRPr="00B04E6A">
              <w:rPr>
                <w:rFonts w:asciiTheme="majorEastAsia" w:eastAsiaTheme="majorEastAsia" w:hAnsiTheme="majorEastAsia"/>
                <w:sz w:val="16"/>
              </w:rPr>
              <w:t>人</w:t>
            </w:r>
          </w:p>
        </w:tc>
      </w:tr>
      <w:tr w:rsidR="00E3006E" w:rsidRPr="00B04E6A">
        <w:trPr>
          <w:cantSplit/>
          <w:trHeight w:val="680"/>
        </w:trPr>
        <w:tc>
          <w:tcPr>
            <w:tcW w:w="6237" w:type="dxa"/>
            <w:vMerge/>
          </w:tcPr>
          <w:p w:rsidR="00E3006E" w:rsidRPr="00B04E6A" w:rsidRDefault="00E3006E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1191" w:type="dxa"/>
            <w:tcBorders>
              <w:top w:val="nil"/>
            </w:tcBorders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配偶者</w:t>
            </w:r>
          </w:p>
          <w:p w:rsidR="00E3006E" w:rsidRPr="00B04E6A" w:rsidRDefault="00F755D2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994608E" wp14:editId="6C48E972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88900</wp:posOffset>
                      </wp:positionV>
                      <wp:extent cx="173990" cy="173736"/>
                      <wp:effectExtent l="0" t="0" r="16510" b="1714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7373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" o:spid="_x0000_s1026" style="position:absolute;margin-left:31.55pt;margin-top:7pt;width:13.7pt;height:1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DD12DC" w:rsidRPr="00B04E6A">
              <w:rPr>
                <w:rFonts w:asciiTheme="majorEastAsia" w:eastAsiaTheme="majorEastAsia" w:hAnsiTheme="majorEastAsia" w:cs="MS Gothic" w:hint="eastAsia"/>
                <w:sz w:val="16"/>
              </w:rPr>
              <w:t>※</w:t>
            </w:r>
          </w:p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 xml:space="preserve">　有　・　無</w:t>
            </w:r>
          </w:p>
        </w:tc>
        <w:tc>
          <w:tcPr>
            <w:tcW w:w="1191" w:type="dxa"/>
            <w:tcBorders>
              <w:top w:val="nil"/>
            </w:tcBorders>
          </w:tcPr>
          <w:p w:rsidR="00E3006E" w:rsidRPr="00B04E6A" w:rsidRDefault="00F755D2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4430ADA7" wp14:editId="1A82C772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224155</wp:posOffset>
                      </wp:positionV>
                      <wp:extent cx="155448" cy="173736"/>
                      <wp:effectExtent l="0" t="0" r="16510" b="1714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" cy="17373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5524E26A" id="Oval 7" o:spid="_x0000_s1026" style="position:absolute;margin-left:32.1pt;margin-top:17.65pt;width:12.25pt;height:13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DD12DC" w:rsidRPr="00B04E6A">
              <w:rPr>
                <w:rFonts w:asciiTheme="majorEastAsia" w:eastAsiaTheme="majorEastAsia" w:hAnsiTheme="majorEastAsia"/>
                <w:sz w:val="16"/>
              </w:rPr>
              <w:t xml:space="preserve">配偶者の扶養義務　</w:t>
            </w:r>
            <w:r w:rsidR="00DD12DC" w:rsidRPr="00B04E6A">
              <w:rPr>
                <w:rFonts w:asciiTheme="majorEastAsia" w:eastAsiaTheme="majorEastAsia" w:hAnsiTheme="majorEastAsia" w:cs="MS Gothic" w:hint="eastAsia"/>
                <w:sz w:val="16"/>
              </w:rPr>
              <w:t>※</w:t>
            </w:r>
          </w:p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 xml:space="preserve">　有　・　無</w:t>
            </w:r>
          </w:p>
        </w:tc>
      </w:tr>
    </w:tbl>
    <w:p w:rsidR="00E3006E" w:rsidRPr="00B04E6A" w:rsidRDefault="00E3006E">
      <w:pPr>
        <w:spacing w:line="20" w:lineRule="exact"/>
        <w:rPr>
          <w:rFonts w:asciiTheme="majorEastAsia" w:eastAsiaTheme="majorEastAsia" w:hAnsiTheme="majorEastAsia"/>
          <w:b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18"/>
      </w:tblGrid>
      <w:tr w:rsidR="00E3006E" w:rsidRPr="00B04E6A" w:rsidTr="000843BA">
        <w:trPr>
          <w:trHeight w:val="1203"/>
        </w:trPr>
        <w:tc>
          <w:tcPr>
            <w:tcW w:w="8618" w:type="dxa"/>
          </w:tcPr>
          <w:p w:rsidR="00E3006E" w:rsidRPr="00B04E6A" w:rsidRDefault="00DD12DC">
            <w:pPr>
              <w:rPr>
                <w:rFonts w:asciiTheme="majorEastAsia" w:eastAsiaTheme="majorEastAsia" w:hAnsiTheme="majorEastAsia"/>
                <w:sz w:val="16"/>
              </w:rPr>
            </w:pPr>
            <w:r w:rsidRPr="00B04E6A">
              <w:rPr>
                <w:rFonts w:asciiTheme="majorEastAsia" w:eastAsiaTheme="majorEastAsia" w:hAnsiTheme="majorEastAsia"/>
                <w:sz w:val="16"/>
              </w:rPr>
              <w:t>本人希望記入欄（特に給料･職種･勤務時間･勤務地･その他についての希望などがあれば記入）</w:t>
            </w:r>
          </w:p>
          <w:p w:rsidR="0049759F" w:rsidRPr="00B04E6A" w:rsidRDefault="0049759F">
            <w:pPr>
              <w:rPr>
                <w:rFonts w:asciiTheme="majorEastAsia" w:eastAsiaTheme="majorEastAsia" w:hAnsiTheme="majorEastAsia"/>
                <w:szCs w:val="21"/>
              </w:rPr>
            </w:pPr>
          </w:p>
          <w:p w:rsidR="00DE51FC" w:rsidRPr="00B04E6A" w:rsidRDefault="005D2375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Cs w:val="21"/>
              </w:rPr>
              <w:t>希望職務：</w:t>
            </w:r>
            <w:r w:rsidR="00737550" w:rsidRPr="00B04E6A">
              <w:rPr>
                <w:rFonts w:asciiTheme="majorEastAsia" w:eastAsiaTheme="majorEastAsia" w:hAnsiTheme="majorEastAsia"/>
                <w:szCs w:val="21"/>
              </w:rPr>
              <w:t>情報技術部門</w:t>
            </w:r>
          </w:p>
          <w:p w:rsidR="0049759F" w:rsidRPr="00B04E6A" w:rsidRDefault="0049759F" w:rsidP="0049759F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 w:val="24"/>
              </w:rPr>
              <w:t xml:space="preserve">勤務地 : </w:t>
            </w:r>
            <w:r w:rsidRPr="00B04E6A">
              <w:rPr>
                <w:rFonts w:asciiTheme="majorEastAsia" w:eastAsiaTheme="majorEastAsia" w:hAnsiTheme="majorEastAsia"/>
                <w:szCs w:val="21"/>
              </w:rPr>
              <w:t>大阪府</w:t>
            </w:r>
          </w:p>
          <w:p w:rsidR="00C220B4" w:rsidRPr="00B04E6A" w:rsidRDefault="00C220B4" w:rsidP="0049759F">
            <w:pPr>
              <w:rPr>
                <w:rFonts w:asciiTheme="majorEastAsia" w:eastAsiaTheme="majorEastAsia" w:hAnsiTheme="majorEastAsia"/>
                <w:szCs w:val="21"/>
              </w:rPr>
            </w:pPr>
            <w:r w:rsidRPr="00B04E6A">
              <w:rPr>
                <w:rFonts w:asciiTheme="majorEastAsia" w:eastAsiaTheme="majorEastAsia" w:hAnsiTheme="majorEastAsia"/>
                <w:szCs w:val="21"/>
              </w:rPr>
              <w:t>給与：ご相談させて頂きたいと思っております</w:t>
            </w:r>
          </w:p>
          <w:p w:rsidR="0049759F" w:rsidRPr="00B04E6A" w:rsidRDefault="0049759F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E3006E" w:rsidRPr="00B04E6A" w:rsidRDefault="00E3006E">
      <w:pPr>
        <w:spacing w:line="20" w:lineRule="exact"/>
        <w:rPr>
          <w:rFonts w:asciiTheme="majorEastAsia" w:eastAsiaTheme="majorEastAsia" w:hAnsiTheme="majorEastAsia"/>
          <w:b/>
        </w:rPr>
      </w:pPr>
    </w:p>
    <w:p w:rsidR="00E3006E" w:rsidRPr="00B04E6A" w:rsidRDefault="00E3006E" w:rsidP="00B04E6A">
      <w:pPr>
        <w:rPr>
          <w:rFonts w:asciiTheme="majorEastAsia" w:eastAsiaTheme="majorEastAsia" w:hAnsiTheme="majorEastAsia"/>
        </w:rPr>
      </w:pPr>
    </w:p>
    <w:sectPr w:rsidR="00E3006E" w:rsidRPr="00B04E6A" w:rsidSect="00DF6268">
      <w:pgSz w:w="20639" w:h="14572" w:orient="landscape" w:code="12"/>
      <w:pgMar w:top="720" w:right="720" w:bottom="720" w:left="720" w:header="851" w:footer="992" w:gutter="0"/>
      <w:cols w:num="2" w:space="425"/>
      <w:docGrid w:type="linesAndChars" w:linePitch="286" w:charSpace="-363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851"/>
  <w:drawingGridHorizontalSpacing w:val="96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2DC"/>
    <w:rsid w:val="00000813"/>
    <w:rsid w:val="00012E85"/>
    <w:rsid w:val="00035AF8"/>
    <w:rsid w:val="000515AD"/>
    <w:rsid w:val="00052BD1"/>
    <w:rsid w:val="0006444B"/>
    <w:rsid w:val="000716C6"/>
    <w:rsid w:val="000843BA"/>
    <w:rsid w:val="000866FF"/>
    <w:rsid w:val="0008741F"/>
    <w:rsid w:val="00092542"/>
    <w:rsid w:val="000A5A8B"/>
    <w:rsid w:val="000B0CC5"/>
    <w:rsid w:val="000D5FB2"/>
    <w:rsid w:val="000E0EC2"/>
    <w:rsid w:val="000F6642"/>
    <w:rsid w:val="00124739"/>
    <w:rsid w:val="00125DB4"/>
    <w:rsid w:val="00127EB2"/>
    <w:rsid w:val="00146A32"/>
    <w:rsid w:val="001523EB"/>
    <w:rsid w:val="00166D9B"/>
    <w:rsid w:val="00180064"/>
    <w:rsid w:val="00181245"/>
    <w:rsid w:val="001A34C1"/>
    <w:rsid w:val="001B395F"/>
    <w:rsid w:val="001B6FB2"/>
    <w:rsid w:val="001F10B8"/>
    <w:rsid w:val="001F3CFA"/>
    <w:rsid w:val="001F74CF"/>
    <w:rsid w:val="00220647"/>
    <w:rsid w:val="00237647"/>
    <w:rsid w:val="00244B2C"/>
    <w:rsid w:val="00250D8B"/>
    <w:rsid w:val="00266A1F"/>
    <w:rsid w:val="00275B43"/>
    <w:rsid w:val="002834E1"/>
    <w:rsid w:val="002960E4"/>
    <w:rsid w:val="002D0324"/>
    <w:rsid w:val="002D1053"/>
    <w:rsid w:val="003279D6"/>
    <w:rsid w:val="00332689"/>
    <w:rsid w:val="003435B0"/>
    <w:rsid w:val="00344B71"/>
    <w:rsid w:val="003452B6"/>
    <w:rsid w:val="00356395"/>
    <w:rsid w:val="0039478C"/>
    <w:rsid w:val="003A2846"/>
    <w:rsid w:val="003A5707"/>
    <w:rsid w:val="003E06FE"/>
    <w:rsid w:val="00413454"/>
    <w:rsid w:val="00434649"/>
    <w:rsid w:val="0044475C"/>
    <w:rsid w:val="00465367"/>
    <w:rsid w:val="0049759F"/>
    <w:rsid w:val="004B1DE6"/>
    <w:rsid w:val="004B7312"/>
    <w:rsid w:val="004D179B"/>
    <w:rsid w:val="004E2C70"/>
    <w:rsid w:val="004E429A"/>
    <w:rsid w:val="00502A81"/>
    <w:rsid w:val="00504DE5"/>
    <w:rsid w:val="00515438"/>
    <w:rsid w:val="00516841"/>
    <w:rsid w:val="005264CA"/>
    <w:rsid w:val="00591669"/>
    <w:rsid w:val="005D2375"/>
    <w:rsid w:val="005E7F2A"/>
    <w:rsid w:val="005F3EEA"/>
    <w:rsid w:val="00622197"/>
    <w:rsid w:val="00633F67"/>
    <w:rsid w:val="006669CD"/>
    <w:rsid w:val="0067033F"/>
    <w:rsid w:val="006B3954"/>
    <w:rsid w:val="006C373D"/>
    <w:rsid w:val="006D686D"/>
    <w:rsid w:val="006F2106"/>
    <w:rsid w:val="00701D22"/>
    <w:rsid w:val="0071429B"/>
    <w:rsid w:val="00730646"/>
    <w:rsid w:val="00737550"/>
    <w:rsid w:val="00764171"/>
    <w:rsid w:val="00780F59"/>
    <w:rsid w:val="007A47A6"/>
    <w:rsid w:val="007B18F8"/>
    <w:rsid w:val="007B6E54"/>
    <w:rsid w:val="007C3386"/>
    <w:rsid w:val="007C7092"/>
    <w:rsid w:val="007F2863"/>
    <w:rsid w:val="00802360"/>
    <w:rsid w:val="00805F67"/>
    <w:rsid w:val="008127A0"/>
    <w:rsid w:val="00826F59"/>
    <w:rsid w:val="00842A7B"/>
    <w:rsid w:val="0084474F"/>
    <w:rsid w:val="008460AF"/>
    <w:rsid w:val="0085785F"/>
    <w:rsid w:val="008700B3"/>
    <w:rsid w:val="00884550"/>
    <w:rsid w:val="008A5851"/>
    <w:rsid w:val="008D0A69"/>
    <w:rsid w:val="008E3B66"/>
    <w:rsid w:val="008E4075"/>
    <w:rsid w:val="00914246"/>
    <w:rsid w:val="009179B1"/>
    <w:rsid w:val="00923166"/>
    <w:rsid w:val="00952B52"/>
    <w:rsid w:val="00957958"/>
    <w:rsid w:val="00966A17"/>
    <w:rsid w:val="00972881"/>
    <w:rsid w:val="009B0C9E"/>
    <w:rsid w:val="00A150EE"/>
    <w:rsid w:val="00A77EC1"/>
    <w:rsid w:val="00A82B7A"/>
    <w:rsid w:val="00A87EB2"/>
    <w:rsid w:val="00AB076A"/>
    <w:rsid w:val="00AB6BA3"/>
    <w:rsid w:val="00AC0EFB"/>
    <w:rsid w:val="00AC6375"/>
    <w:rsid w:val="00AE40D0"/>
    <w:rsid w:val="00AF2A5F"/>
    <w:rsid w:val="00B0416F"/>
    <w:rsid w:val="00B04E6A"/>
    <w:rsid w:val="00B159CC"/>
    <w:rsid w:val="00B22981"/>
    <w:rsid w:val="00B3223B"/>
    <w:rsid w:val="00B47DA8"/>
    <w:rsid w:val="00B618CE"/>
    <w:rsid w:val="00B73F37"/>
    <w:rsid w:val="00B74DCE"/>
    <w:rsid w:val="00BC6E26"/>
    <w:rsid w:val="00BF0681"/>
    <w:rsid w:val="00C20092"/>
    <w:rsid w:val="00C220B4"/>
    <w:rsid w:val="00C554E0"/>
    <w:rsid w:val="00C640D3"/>
    <w:rsid w:val="00C83F06"/>
    <w:rsid w:val="00C9008C"/>
    <w:rsid w:val="00C9512A"/>
    <w:rsid w:val="00CA5E8B"/>
    <w:rsid w:val="00CD1131"/>
    <w:rsid w:val="00D021A2"/>
    <w:rsid w:val="00D0494A"/>
    <w:rsid w:val="00D07F11"/>
    <w:rsid w:val="00D13991"/>
    <w:rsid w:val="00D20DB0"/>
    <w:rsid w:val="00D30185"/>
    <w:rsid w:val="00D3212D"/>
    <w:rsid w:val="00D4138C"/>
    <w:rsid w:val="00D72003"/>
    <w:rsid w:val="00DB1FDB"/>
    <w:rsid w:val="00DB2E29"/>
    <w:rsid w:val="00DC57A6"/>
    <w:rsid w:val="00DD07A7"/>
    <w:rsid w:val="00DD12DC"/>
    <w:rsid w:val="00DD1D5D"/>
    <w:rsid w:val="00DE3CBF"/>
    <w:rsid w:val="00DE51FC"/>
    <w:rsid w:val="00DE5231"/>
    <w:rsid w:val="00DF6268"/>
    <w:rsid w:val="00E17F71"/>
    <w:rsid w:val="00E276A6"/>
    <w:rsid w:val="00E3006E"/>
    <w:rsid w:val="00E84BCD"/>
    <w:rsid w:val="00E85DEE"/>
    <w:rsid w:val="00EA71B6"/>
    <w:rsid w:val="00EB0528"/>
    <w:rsid w:val="00EB5C4E"/>
    <w:rsid w:val="00EE740E"/>
    <w:rsid w:val="00F0278E"/>
    <w:rsid w:val="00F45BFF"/>
    <w:rsid w:val="00F755D2"/>
    <w:rsid w:val="00FA5027"/>
    <w:rsid w:val="00FD6013"/>
    <w:rsid w:val="00FF0EA8"/>
    <w:rsid w:val="00F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napToGrid w:val="0"/>
      <w:spacing w:line="60" w:lineRule="atLeast"/>
      <w:jc w:val="center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E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EA"/>
    <w:rPr>
      <w:rFonts w:ascii="Segoe UI" w:hAnsi="Segoe UI" w:cs="Segoe UI"/>
      <w:kern w:val="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C640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F0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MS Mincho" w:hAnsi="Century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napToGrid w:val="0"/>
      <w:spacing w:line="60" w:lineRule="atLeast"/>
      <w:jc w:val="center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E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EEA"/>
    <w:rPr>
      <w:rFonts w:ascii="Segoe UI" w:hAnsi="Segoe UI" w:cs="Segoe UI"/>
      <w:kern w:val="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C640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kab?tab=repositori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\&#25991;&#23383;&#25968;&#12392;&#34892;&#25968;&#12434;&#25351;&#23450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文字数と行数を指定</Template>
  <TotalTime>971</TotalTime>
  <Pages>1</Pages>
  <Words>1251</Words>
  <Characters>742</Characters>
  <Application>Microsoft Office Word</Application>
  <DocSecurity>0</DocSecurity>
  <Lines>20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履　歴　書</vt:lpstr>
    </vt:vector>
  </TitlesOfParts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　歴　書</dc:title>
  <dc:subject/>
  <dc:creator>Hiroshi-Yamaguchi</dc:creator>
  <cp:keywords/>
  <cp:lastModifiedBy>mkabpc</cp:lastModifiedBy>
  <cp:revision>156</cp:revision>
  <cp:lastPrinted>2013-09-16T13:55:00Z</cp:lastPrinted>
  <dcterms:created xsi:type="dcterms:W3CDTF">2013-09-12T12:23:00Z</dcterms:created>
  <dcterms:modified xsi:type="dcterms:W3CDTF">2016-08-07T08:07:00Z</dcterms:modified>
</cp:coreProperties>
</file>